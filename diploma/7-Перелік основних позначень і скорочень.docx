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99" w:rsidRDefault="006E0499" w:rsidP="001746B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  <w:t>ПЕРЕЛІК УМОВНИХ СКОРОЧЕНЬ</w:t>
      </w:r>
    </w:p>
    <w:p w:rsidR="006E0499" w:rsidRDefault="006E0499" w:rsidP="001746B0">
      <w:pPr>
        <w:spacing w:after="0" w:line="360" w:lineRule="auto"/>
        <w:ind w:firstLine="567"/>
        <w:rPr>
          <w:rFonts w:ascii="Times New Roman" w:hAnsi="Times New Roman"/>
          <w:b/>
          <w:color w:val="000000"/>
          <w:sz w:val="28"/>
          <w:szCs w:val="28"/>
          <w:lang w:val="uk-UA" w:eastAsia="ru-RU"/>
        </w:rPr>
      </w:pPr>
    </w:p>
    <w:p w:rsidR="006E0499" w:rsidRPr="00972F67" w:rsidRDefault="006E0499" w:rsidP="00972F67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OCR –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Optical Character R</w:t>
      </w:r>
      <w:r w:rsidRPr="00972F67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ecognition</w:t>
      </w:r>
    </w:p>
    <w:p w:rsidR="006E0499" w:rsidRDefault="006E0499" w:rsidP="001746B0">
      <w:pPr>
        <w:spacing w:after="0" w:line="360" w:lineRule="auto"/>
        <w:ind w:firstLine="567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OOP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– 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Object-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O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riented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P</w:t>
      </w:r>
      <w:r w:rsidRPr="009A7FD8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rogramming</w:t>
      </w:r>
    </w:p>
    <w:p w:rsidR="006E0499" w:rsidRPr="005A0AB4" w:rsidRDefault="006E0499" w:rsidP="001746B0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 w:rsidRPr="005A0AB4">
        <w:rPr>
          <w:rFonts w:ascii="Times New Roman" w:hAnsi="Times New Roman"/>
          <w:sz w:val="28"/>
          <w:szCs w:val="28"/>
          <w:lang w:val="uk-UA"/>
        </w:rPr>
        <w:t>ЕОМ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– </w:t>
      </w:r>
      <w:r w:rsidRPr="005A0AB4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Електронна обчислювальна машина</w:t>
      </w:r>
    </w:p>
    <w:p w:rsidR="006E0499" w:rsidRPr="00FB7AEA" w:rsidRDefault="006E0499" w:rsidP="00364051">
      <w:r>
        <w:rPr>
          <w:lang w:eastAsia="ru-RU"/>
        </w:rPr>
        <w:tab/>
      </w:r>
    </w:p>
    <w:p w:rsidR="006E0499" w:rsidRPr="00FB7AEA" w:rsidRDefault="006E0499" w:rsidP="00C83F61">
      <w:pPr>
        <w:tabs>
          <w:tab w:val="left" w:pos="1560"/>
        </w:tabs>
        <w:autoSpaceDE w:val="0"/>
        <w:autoSpaceDN w:val="0"/>
        <w:adjustRightInd w:val="0"/>
        <w:spacing w:after="0" w:line="360" w:lineRule="auto"/>
        <w:ind w:left="993" w:hanging="426"/>
        <w:jc w:val="center"/>
        <w:rPr>
          <w:sz w:val="28"/>
          <w:szCs w:val="28"/>
        </w:rPr>
      </w:pPr>
    </w:p>
    <w:sectPr w:rsidR="006E0499" w:rsidRPr="00FB7AEA" w:rsidSect="00944C28">
      <w:headerReference w:type="default" r:id="rId7"/>
      <w:pgSz w:w="11906" w:h="16838"/>
      <w:pgMar w:top="709" w:right="707" w:bottom="1418" w:left="1418" w:header="680" w:footer="340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499" w:rsidRDefault="006E0499" w:rsidP="000B0672">
      <w:pPr>
        <w:spacing w:after="0" w:line="240" w:lineRule="auto"/>
      </w:pPr>
      <w:r>
        <w:separator/>
      </w:r>
    </w:p>
  </w:endnote>
  <w:endnote w:type="continuationSeparator" w:id="0">
    <w:p w:rsidR="006E0499" w:rsidRDefault="006E0499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MS P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499" w:rsidRDefault="006E0499" w:rsidP="000B0672">
      <w:pPr>
        <w:spacing w:after="0" w:line="240" w:lineRule="auto"/>
      </w:pPr>
      <w:r>
        <w:separator/>
      </w:r>
    </w:p>
  </w:footnote>
  <w:footnote w:type="continuationSeparator" w:id="0">
    <w:p w:rsidR="006E0499" w:rsidRDefault="006E0499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499" w:rsidRDefault="006E0499">
    <w:pPr>
      <w:pStyle w:val="Header"/>
    </w:pPr>
    <w:r>
      <w:rPr>
        <w:noProof/>
        <w:lang w:val="ru-RU" w:eastAsia="ru-RU"/>
      </w:rPr>
      <w:pict>
        <v:group id="Group 21" o:spid="_x0000_s2049" style="position:absolute;margin-left:56.1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">
          <v:rect id="Rectangle 22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<v:line id="Line 23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4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5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26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27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28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29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30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<v:line id="Line 32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<v:rect id="Rectangle 33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Змн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4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5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№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докум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6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Підпис</w:t>
                  </w:r>
                </w:p>
              </w:txbxContent>
            </v:textbox>
          </v:rect>
          <v:rect id="Rectangle 37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Арк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9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6E0499" w:rsidRPr="008923B7" w:rsidRDefault="006E0499" w:rsidP="00F32098">
                  <w:pPr>
                    <w:jc w:val="center"/>
                    <w:rPr>
                      <w:lang w:val="uk-UA"/>
                    </w:rPr>
                  </w:pPr>
                  <w:fldSimple w:instr=" PAGE   \* MERGEFORMAT ">
                    <w:r>
                      <w:rPr>
                        <w:noProof/>
                      </w:rPr>
                      <w:t>9</w:t>
                    </w:r>
                  </w:fldSimple>
                </w:p>
              </w:txbxContent>
            </v:textbox>
          </v:rect>
          <v:rect id="Rectangle 40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6E0499" w:rsidRDefault="006E0499" w:rsidP="000B0672">
                  <w:pPr>
                    <w:pStyle w:val="a"/>
                    <w:jc w:val="center"/>
                  </w:pPr>
                  <w:r>
                    <w:rPr>
                      <w:rFonts w:ascii="Times New Roman"/>
                      <w:i w:val="0"/>
                      <w:iCs/>
                      <w:sz w:val="36"/>
                      <w:lang w:val="ru-RU"/>
                    </w:rPr>
                    <w:t>ДП</w:t>
                  </w:r>
                  <w:r>
                    <w:rPr>
                      <w:rFonts w:ascii="Times New Roman"/>
                      <w:i w:val="0"/>
                      <w:iCs/>
                      <w:sz w:val="36"/>
                    </w:rPr>
                    <w:t>.</w:t>
                  </w:r>
                  <w:r>
                    <w:rPr>
                      <w:rFonts w:ascii="Times New Roman"/>
                      <w:i w:val="0"/>
                      <w:iCs/>
                      <w:sz w:val="36"/>
                      <w:lang w:val="ru-RU"/>
                    </w:rPr>
                    <w:t>ПІ</w:t>
                  </w:r>
                  <w:r>
                    <w:rPr>
                      <w:rFonts w:ascii="Times New Roman"/>
                      <w:i w:val="0"/>
                      <w:iCs/>
                      <w:sz w:val="36"/>
                    </w:rPr>
                    <w:t>-03.00.00.000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</w:abstractNum>
  <w:abstractNum w:abstractNumId="1">
    <w:nsid w:val="021C2DDA"/>
    <w:multiLevelType w:val="hybridMultilevel"/>
    <w:tmpl w:val="9A82FD7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47E038A"/>
    <w:multiLevelType w:val="hybridMultilevel"/>
    <w:tmpl w:val="FFD40CB6"/>
    <w:lvl w:ilvl="0" w:tplc="FFFFFFFF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798737E"/>
    <w:multiLevelType w:val="multilevel"/>
    <w:tmpl w:val="FA0A1438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56F4B"/>
    <w:multiLevelType w:val="hybridMultilevel"/>
    <w:tmpl w:val="A4FA8E7A"/>
    <w:lvl w:ilvl="0" w:tplc="ED127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91CF5"/>
    <w:multiLevelType w:val="hybridMultilevel"/>
    <w:tmpl w:val="384AE2F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470CFA"/>
    <w:multiLevelType w:val="hybridMultilevel"/>
    <w:tmpl w:val="130045C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DFD56E6"/>
    <w:multiLevelType w:val="hybridMultilevel"/>
    <w:tmpl w:val="D9808E9C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B57F1"/>
    <w:multiLevelType w:val="hybridMultilevel"/>
    <w:tmpl w:val="10D4133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B5A120B"/>
    <w:multiLevelType w:val="hybridMultilevel"/>
    <w:tmpl w:val="C99044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51411"/>
    <w:multiLevelType w:val="hybridMultilevel"/>
    <w:tmpl w:val="ECE23D18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7492C"/>
    <w:multiLevelType w:val="hybridMultilevel"/>
    <w:tmpl w:val="6DB4FDBC"/>
    <w:lvl w:ilvl="0" w:tplc="E312B93A">
      <w:start w:val="1"/>
      <w:numFmt w:val="decimal"/>
      <w:suff w:val="space"/>
      <w:lvlText w:val="%1"/>
      <w:lvlJc w:val="left"/>
      <w:pPr>
        <w:ind w:left="11644"/>
      </w:pPr>
      <w:rPr>
        <w:rFonts w:cs="Times New Roman"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13793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513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15233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15953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16673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17393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18113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18833" w:hanging="180"/>
      </w:pPr>
      <w:rPr>
        <w:rFonts w:cs="Times New Roman"/>
      </w:rPr>
    </w:lvl>
  </w:abstractNum>
  <w:abstractNum w:abstractNumId="12">
    <w:nsid w:val="1F134E61"/>
    <w:multiLevelType w:val="hybridMultilevel"/>
    <w:tmpl w:val="500C567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3">
    <w:nsid w:val="2B65794C"/>
    <w:multiLevelType w:val="hybridMultilevel"/>
    <w:tmpl w:val="4D6224FC"/>
    <w:lvl w:ilvl="0" w:tplc="EB98B0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5">
    <w:nsid w:val="2D0B3103"/>
    <w:multiLevelType w:val="hybridMultilevel"/>
    <w:tmpl w:val="87BA4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355C4"/>
    <w:multiLevelType w:val="hybridMultilevel"/>
    <w:tmpl w:val="F8B84A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AA49CE"/>
    <w:multiLevelType w:val="multilevel"/>
    <w:tmpl w:val="BBA8BD18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8">
    <w:nsid w:val="3AF80D17"/>
    <w:multiLevelType w:val="hybridMultilevel"/>
    <w:tmpl w:val="9AFE9BF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3BD8198E"/>
    <w:multiLevelType w:val="hybridMultilevel"/>
    <w:tmpl w:val="38269A5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1020"/>
    <w:multiLevelType w:val="hybridMultilevel"/>
    <w:tmpl w:val="AE626F5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59940C4"/>
    <w:multiLevelType w:val="hybridMultilevel"/>
    <w:tmpl w:val="A86E00E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37023A"/>
    <w:multiLevelType w:val="hybridMultilevel"/>
    <w:tmpl w:val="4278718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>
    <w:nsid w:val="47E31991"/>
    <w:multiLevelType w:val="hybridMultilevel"/>
    <w:tmpl w:val="1D080FDA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9BB575E"/>
    <w:multiLevelType w:val="hybridMultilevel"/>
    <w:tmpl w:val="14C4E55E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A125ED2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26">
    <w:nsid w:val="4B98516E"/>
    <w:multiLevelType w:val="hybridMultilevel"/>
    <w:tmpl w:val="3B22D3D6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>
    <w:nsid w:val="4FBD44B0"/>
    <w:multiLevelType w:val="hybridMultilevel"/>
    <w:tmpl w:val="900454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34837E9"/>
    <w:multiLevelType w:val="hybridMultilevel"/>
    <w:tmpl w:val="6ED69B1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110E89"/>
    <w:multiLevelType w:val="hybridMultilevel"/>
    <w:tmpl w:val="88EE7EEC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>
    <w:nsid w:val="61606C1F"/>
    <w:multiLevelType w:val="multilevel"/>
    <w:tmpl w:val="84809E1E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ind w:left="1017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1">
    <w:nsid w:val="6349419F"/>
    <w:multiLevelType w:val="hybridMultilevel"/>
    <w:tmpl w:val="7F6A790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8C516AE"/>
    <w:multiLevelType w:val="hybridMultilevel"/>
    <w:tmpl w:val="964EA0C0"/>
    <w:lvl w:ilvl="0" w:tplc="FFFFFFFF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92D2701"/>
    <w:multiLevelType w:val="multilevel"/>
    <w:tmpl w:val="FD16DA6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ind w:left="1017" w:hanging="450"/>
      </w:pPr>
      <w:rPr>
        <w:rFonts w:ascii="Times New Roman" w:eastAsia="Times New Roman" w:hAnsi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34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2B109C"/>
    <w:multiLevelType w:val="hybridMultilevel"/>
    <w:tmpl w:val="B6FC65AE"/>
    <w:lvl w:ilvl="0" w:tplc="FFFFFFFF">
      <w:start w:val="1"/>
      <w:numFmt w:val="bullet"/>
      <w:lvlText w:val="-"/>
      <w:lvlJc w:val="left"/>
      <w:pPr>
        <w:ind w:left="257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6">
    <w:nsid w:val="6B3B179E"/>
    <w:multiLevelType w:val="hybridMultilevel"/>
    <w:tmpl w:val="753E523A"/>
    <w:lvl w:ilvl="0" w:tplc="A0A2D4C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B9577AF"/>
    <w:multiLevelType w:val="hybridMultilevel"/>
    <w:tmpl w:val="A6BA9F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DE5325F"/>
    <w:multiLevelType w:val="hybridMultilevel"/>
    <w:tmpl w:val="2BD4E8A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>
    <w:nsid w:val="70B35653"/>
    <w:multiLevelType w:val="hybridMultilevel"/>
    <w:tmpl w:val="1076CBB0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>
    <w:nsid w:val="70C20F09"/>
    <w:multiLevelType w:val="hybridMultilevel"/>
    <w:tmpl w:val="FEB406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F108E5"/>
    <w:multiLevelType w:val="hybridMultilevel"/>
    <w:tmpl w:val="37F874F0"/>
    <w:lvl w:ilvl="0" w:tplc="6548E2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E1132"/>
    <w:multiLevelType w:val="multilevel"/>
    <w:tmpl w:val="D4460A7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43">
    <w:nsid w:val="79B31C69"/>
    <w:multiLevelType w:val="hybridMultilevel"/>
    <w:tmpl w:val="35DEF4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7"/>
  </w:num>
  <w:num w:numId="3">
    <w:abstractNumId w:val="20"/>
  </w:num>
  <w:num w:numId="4">
    <w:abstractNumId w:val="1"/>
  </w:num>
  <w:num w:numId="5">
    <w:abstractNumId w:val="30"/>
  </w:num>
  <w:num w:numId="6">
    <w:abstractNumId w:val="25"/>
  </w:num>
  <w:num w:numId="7">
    <w:abstractNumId w:val="40"/>
  </w:num>
  <w:num w:numId="8">
    <w:abstractNumId w:val="27"/>
  </w:num>
  <w:num w:numId="9">
    <w:abstractNumId w:val="12"/>
  </w:num>
  <w:num w:numId="10">
    <w:abstractNumId w:val="43"/>
  </w:num>
  <w:num w:numId="11">
    <w:abstractNumId w:val="26"/>
  </w:num>
  <w:num w:numId="12">
    <w:abstractNumId w:val="15"/>
  </w:num>
  <w:num w:numId="13">
    <w:abstractNumId w:val="39"/>
  </w:num>
  <w:num w:numId="14">
    <w:abstractNumId w:val="18"/>
  </w:num>
  <w:num w:numId="15">
    <w:abstractNumId w:val="8"/>
  </w:num>
  <w:num w:numId="16">
    <w:abstractNumId w:val="29"/>
  </w:num>
  <w:num w:numId="17">
    <w:abstractNumId w:val="38"/>
  </w:num>
  <w:num w:numId="18">
    <w:abstractNumId w:val="14"/>
  </w:num>
  <w:num w:numId="19">
    <w:abstractNumId w:val="34"/>
  </w:num>
  <w:num w:numId="20">
    <w:abstractNumId w:val="37"/>
  </w:num>
  <w:num w:numId="21">
    <w:abstractNumId w:val="41"/>
  </w:num>
  <w:num w:numId="22">
    <w:abstractNumId w:val="4"/>
  </w:num>
  <w:num w:numId="23">
    <w:abstractNumId w:val="19"/>
  </w:num>
  <w:num w:numId="24">
    <w:abstractNumId w:val="10"/>
  </w:num>
  <w:num w:numId="25">
    <w:abstractNumId w:val="7"/>
  </w:num>
  <w:num w:numId="26">
    <w:abstractNumId w:val="13"/>
  </w:num>
  <w:num w:numId="27">
    <w:abstractNumId w:val="3"/>
  </w:num>
  <w:num w:numId="28">
    <w:abstractNumId w:val="6"/>
  </w:num>
  <w:num w:numId="29">
    <w:abstractNumId w:val="31"/>
  </w:num>
  <w:num w:numId="30">
    <w:abstractNumId w:val="5"/>
  </w:num>
  <w:num w:numId="31">
    <w:abstractNumId w:val="9"/>
  </w:num>
  <w:num w:numId="32">
    <w:abstractNumId w:val="28"/>
  </w:num>
  <w:num w:numId="33">
    <w:abstractNumId w:val="24"/>
  </w:num>
  <w:num w:numId="34">
    <w:abstractNumId w:val="33"/>
  </w:num>
  <w:num w:numId="35">
    <w:abstractNumId w:val="2"/>
  </w:num>
  <w:num w:numId="36">
    <w:abstractNumId w:val="35"/>
  </w:num>
  <w:num w:numId="37">
    <w:abstractNumId w:val="21"/>
  </w:num>
  <w:num w:numId="38">
    <w:abstractNumId w:val="32"/>
  </w:num>
  <w:num w:numId="39">
    <w:abstractNumId w:val="23"/>
  </w:num>
  <w:num w:numId="40">
    <w:abstractNumId w:val="16"/>
  </w:num>
  <w:num w:numId="41">
    <w:abstractNumId w:val="11"/>
  </w:num>
  <w:num w:numId="42">
    <w:abstractNumId w:val="22"/>
  </w:num>
  <w:num w:numId="43">
    <w:abstractNumId w:val="0"/>
  </w:num>
  <w:num w:numId="44">
    <w:abstractNumId w:val="36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0BD8"/>
    <w:rsid w:val="00015756"/>
    <w:rsid w:val="0002446F"/>
    <w:rsid w:val="00027FCA"/>
    <w:rsid w:val="000304A6"/>
    <w:rsid w:val="00031DA4"/>
    <w:rsid w:val="00035CEF"/>
    <w:rsid w:val="000402EB"/>
    <w:rsid w:val="00053D9B"/>
    <w:rsid w:val="0007287E"/>
    <w:rsid w:val="00081913"/>
    <w:rsid w:val="00094D0E"/>
    <w:rsid w:val="000A2E6D"/>
    <w:rsid w:val="000A3119"/>
    <w:rsid w:val="000B0672"/>
    <w:rsid w:val="000C66A7"/>
    <w:rsid w:val="000C7039"/>
    <w:rsid w:val="000C794B"/>
    <w:rsid w:val="000F626C"/>
    <w:rsid w:val="00102B00"/>
    <w:rsid w:val="00106E39"/>
    <w:rsid w:val="00123186"/>
    <w:rsid w:val="00125EE8"/>
    <w:rsid w:val="00132358"/>
    <w:rsid w:val="00134567"/>
    <w:rsid w:val="00144A04"/>
    <w:rsid w:val="00147B0D"/>
    <w:rsid w:val="001746B0"/>
    <w:rsid w:val="00183905"/>
    <w:rsid w:val="00186C15"/>
    <w:rsid w:val="001872A6"/>
    <w:rsid w:val="00190EC1"/>
    <w:rsid w:val="001A1020"/>
    <w:rsid w:val="001A57C9"/>
    <w:rsid w:val="001B37CD"/>
    <w:rsid w:val="001B7349"/>
    <w:rsid w:val="001D4E43"/>
    <w:rsid w:val="001F10BE"/>
    <w:rsid w:val="001F79EC"/>
    <w:rsid w:val="00206DEB"/>
    <w:rsid w:val="002075A7"/>
    <w:rsid w:val="00210D5B"/>
    <w:rsid w:val="00230A9B"/>
    <w:rsid w:val="0023232D"/>
    <w:rsid w:val="002343C8"/>
    <w:rsid w:val="00257CF3"/>
    <w:rsid w:val="00270D8D"/>
    <w:rsid w:val="002749EE"/>
    <w:rsid w:val="002A2BD8"/>
    <w:rsid w:val="002D16A0"/>
    <w:rsid w:val="002E7007"/>
    <w:rsid w:val="002F2782"/>
    <w:rsid w:val="002F5012"/>
    <w:rsid w:val="00301267"/>
    <w:rsid w:val="003261F5"/>
    <w:rsid w:val="00354DD5"/>
    <w:rsid w:val="00363149"/>
    <w:rsid w:val="00364051"/>
    <w:rsid w:val="00381A07"/>
    <w:rsid w:val="00383E5A"/>
    <w:rsid w:val="003842DB"/>
    <w:rsid w:val="00387B7B"/>
    <w:rsid w:val="0039282C"/>
    <w:rsid w:val="00396AE2"/>
    <w:rsid w:val="003B3140"/>
    <w:rsid w:val="003C1076"/>
    <w:rsid w:val="003C2AAF"/>
    <w:rsid w:val="003C5C57"/>
    <w:rsid w:val="003C7FE3"/>
    <w:rsid w:val="003D0F8F"/>
    <w:rsid w:val="003D2BBC"/>
    <w:rsid w:val="003E0A3A"/>
    <w:rsid w:val="003F3EB4"/>
    <w:rsid w:val="003F4033"/>
    <w:rsid w:val="00431CB4"/>
    <w:rsid w:val="00434898"/>
    <w:rsid w:val="00434C0B"/>
    <w:rsid w:val="00437C66"/>
    <w:rsid w:val="004409E3"/>
    <w:rsid w:val="004409F0"/>
    <w:rsid w:val="00440A84"/>
    <w:rsid w:val="00445A02"/>
    <w:rsid w:val="00467AF7"/>
    <w:rsid w:val="004828AB"/>
    <w:rsid w:val="00483BF3"/>
    <w:rsid w:val="0048609E"/>
    <w:rsid w:val="00490511"/>
    <w:rsid w:val="00496AAB"/>
    <w:rsid w:val="00496BC7"/>
    <w:rsid w:val="004A3353"/>
    <w:rsid w:val="004B55D7"/>
    <w:rsid w:val="004B7355"/>
    <w:rsid w:val="004C101F"/>
    <w:rsid w:val="004D07D7"/>
    <w:rsid w:val="004D134F"/>
    <w:rsid w:val="004D788A"/>
    <w:rsid w:val="004E2742"/>
    <w:rsid w:val="004E6A49"/>
    <w:rsid w:val="004F1D47"/>
    <w:rsid w:val="004F48FF"/>
    <w:rsid w:val="004F65D1"/>
    <w:rsid w:val="0050334D"/>
    <w:rsid w:val="00510557"/>
    <w:rsid w:val="00521BF1"/>
    <w:rsid w:val="00527A78"/>
    <w:rsid w:val="0054562B"/>
    <w:rsid w:val="0055705B"/>
    <w:rsid w:val="00560304"/>
    <w:rsid w:val="00560577"/>
    <w:rsid w:val="00563EDB"/>
    <w:rsid w:val="00565260"/>
    <w:rsid w:val="00566EB9"/>
    <w:rsid w:val="005A0AB4"/>
    <w:rsid w:val="005A6A32"/>
    <w:rsid w:val="005C1B12"/>
    <w:rsid w:val="005C2CE9"/>
    <w:rsid w:val="005E5190"/>
    <w:rsid w:val="005E718A"/>
    <w:rsid w:val="00612955"/>
    <w:rsid w:val="00631EB8"/>
    <w:rsid w:val="006422B3"/>
    <w:rsid w:val="00646249"/>
    <w:rsid w:val="00647D44"/>
    <w:rsid w:val="00654045"/>
    <w:rsid w:val="00660BD1"/>
    <w:rsid w:val="00671215"/>
    <w:rsid w:val="00696001"/>
    <w:rsid w:val="006B126F"/>
    <w:rsid w:val="006C1DAB"/>
    <w:rsid w:val="006C2FC4"/>
    <w:rsid w:val="006D3A5E"/>
    <w:rsid w:val="006E0499"/>
    <w:rsid w:val="006F18FF"/>
    <w:rsid w:val="006F2B9C"/>
    <w:rsid w:val="00702261"/>
    <w:rsid w:val="00727A01"/>
    <w:rsid w:val="00740D8D"/>
    <w:rsid w:val="007467E3"/>
    <w:rsid w:val="00753F68"/>
    <w:rsid w:val="00765F70"/>
    <w:rsid w:val="00773C3F"/>
    <w:rsid w:val="0078154B"/>
    <w:rsid w:val="007D7EC1"/>
    <w:rsid w:val="007E2238"/>
    <w:rsid w:val="007E5299"/>
    <w:rsid w:val="00811840"/>
    <w:rsid w:val="00826FEE"/>
    <w:rsid w:val="00831FD1"/>
    <w:rsid w:val="00835385"/>
    <w:rsid w:val="00852857"/>
    <w:rsid w:val="00855DDB"/>
    <w:rsid w:val="00861C31"/>
    <w:rsid w:val="00882448"/>
    <w:rsid w:val="008923B7"/>
    <w:rsid w:val="00893F2C"/>
    <w:rsid w:val="00894A66"/>
    <w:rsid w:val="00897C1E"/>
    <w:rsid w:val="008A419C"/>
    <w:rsid w:val="008B1B4B"/>
    <w:rsid w:val="008B32AA"/>
    <w:rsid w:val="008B7F66"/>
    <w:rsid w:val="008C319C"/>
    <w:rsid w:val="008D10D1"/>
    <w:rsid w:val="008D202B"/>
    <w:rsid w:val="008E21F0"/>
    <w:rsid w:val="008E304D"/>
    <w:rsid w:val="008F4D99"/>
    <w:rsid w:val="00902CDE"/>
    <w:rsid w:val="009148AA"/>
    <w:rsid w:val="009217A0"/>
    <w:rsid w:val="009265F0"/>
    <w:rsid w:val="00944C28"/>
    <w:rsid w:val="009506FB"/>
    <w:rsid w:val="00953F52"/>
    <w:rsid w:val="00972F67"/>
    <w:rsid w:val="0097441A"/>
    <w:rsid w:val="009816AD"/>
    <w:rsid w:val="009A1AEF"/>
    <w:rsid w:val="009A2F7E"/>
    <w:rsid w:val="009A7FD8"/>
    <w:rsid w:val="009B1621"/>
    <w:rsid w:val="009B67B2"/>
    <w:rsid w:val="009C50ED"/>
    <w:rsid w:val="009D3C17"/>
    <w:rsid w:val="009F51CE"/>
    <w:rsid w:val="00A0487E"/>
    <w:rsid w:val="00A12E21"/>
    <w:rsid w:val="00A14E49"/>
    <w:rsid w:val="00A266D7"/>
    <w:rsid w:val="00A40C39"/>
    <w:rsid w:val="00A60B0A"/>
    <w:rsid w:val="00A6191A"/>
    <w:rsid w:val="00A62C49"/>
    <w:rsid w:val="00A638AB"/>
    <w:rsid w:val="00A67A8F"/>
    <w:rsid w:val="00A737D6"/>
    <w:rsid w:val="00A812D5"/>
    <w:rsid w:val="00A8164E"/>
    <w:rsid w:val="00A87300"/>
    <w:rsid w:val="00A93005"/>
    <w:rsid w:val="00A956C1"/>
    <w:rsid w:val="00A95B25"/>
    <w:rsid w:val="00AA1AB2"/>
    <w:rsid w:val="00AA4F7A"/>
    <w:rsid w:val="00AC1423"/>
    <w:rsid w:val="00AC343E"/>
    <w:rsid w:val="00AC7056"/>
    <w:rsid w:val="00AC7ED6"/>
    <w:rsid w:val="00AD05DB"/>
    <w:rsid w:val="00B00CF4"/>
    <w:rsid w:val="00B04E0F"/>
    <w:rsid w:val="00B26C81"/>
    <w:rsid w:val="00B37FF7"/>
    <w:rsid w:val="00B402B2"/>
    <w:rsid w:val="00B45C86"/>
    <w:rsid w:val="00B61391"/>
    <w:rsid w:val="00B64AF8"/>
    <w:rsid w:val="00B743BF"/>
    <w:rsid w:val="00B8208B"/>
    <w:rsid w:val="00B840E2"/>
    <w:rsid w:val="00B97846"/>
    <w:rsid w:val="00BB0D41"/>
    <w:rsid w:val="00BC60E5"/>
    <w:rsid w:val="00BD71D1"/>
    <w:rsid w:val="00BE7D55"/>
    <w:rsid w:val="00BF4368"/>
    <w:rsid w:val="00C01B41"/>
    <w:rsid w:val="00C20BF7"/>
    <w:rsid w:val="00C312E5"/>
    <w:rsid w:val="00C817E3"/>
    <w:rsid w:val="00C83B78"/>
    <w:rsid w:val="00C83F61"/>
    <w:rsid w:val="00CA0A4C"/>
    <w:rsid w:val="00CB50B1"/>
    <w:rsid w:val="00D24554"/>
    <w:rsid w:val="00D314FA"/>
    <w:rsid w:val="00D419AA"/>
    <w:rsid w:val="00D44AA7"/>
    <w:rsid w:val="00D53B94"/>
    <w:rsid w:val="00D6005C"/>
    <w:rsid w:val="00D67E22"/>
    <w:rsid w:val="00DA7D2F"/>
    <w:rsid w:val="00DB3BAA"/>
    <w:rsid w:val="00DC759F"/>
    <w:rsid w:val="00DD0296"/>
    <w:rsid w:val="00E2564E"/>
    <w:rsid w:val="00E328B4"/>
    <w:rsid w:val="00E35A7F"/>
    <w:rsid w:val="00E4589A"/>
    <w:rsid w:val="00E54011"/>
    <w:rsid w:val="00E625DC"/>
    <w:rsid w:val="00E675AA"/>
    <w:rsid w:val="00E83C98"/>
    <w:rsid w:val="00E9102B"/>
    <w:rsid w:val="00E9777F"/>
    <w:rsid w:val="00EA1265"/>
    <w:rsid w:val="00EB04E1"/>
    <w:rsid w:val="00EB2285"/>
    <w:rsid w:val="00EB7D49"/>
    <w:rsid w:val="00EC38B8"/>
    <w:rsid w:val="00EE54F7"/>
    <w:rsid w:val="00EE7ABB"/>
    <w:rsid w:val="00EF0C0A"/>
    <w:rsid w:val="00EF3AF2"/>
    <w:rsid w:val="00F01457"/>
    <w:rsid w:val="00F32098"/>
    <w:rsid w:val="00F439C7"/>
    <w:rsid w:val="00F724D2"/>
    <w:rsid w:val="00F77373"/>
    <w:rsid w:val="00F85A3D"/>
    <w:rsid w:val="00FB551A"/>
    <w:rsid w:val="00FB7AEA"/>
    <w:rsid w:val="00FE073C"/>
    <w:rsid w:val="00FE7B97"/>
    <w:rsid w:val="00FF052A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A0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eastAsia="ISOCPEUR" w:hAnsi="Times New Roman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99"/>
    <w:qFormat/>
    <w:rsid w:val="00EE54F7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EE54F7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sid w:val="004409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4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409E3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4409E3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4409E3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4409E3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4409E3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4409E3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4409E3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4409E3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4409E3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4409E3"/>
    <w:rPr>
      <w:rFonts w:cs="Times New Roman"/>
    </w:rPr>
  </w:style>
  <w:style w:type="character" w:styleId="PageNumber">
    <w:name w:val="page number"/>
    <w:basedOn w:val="DefaultParagraphFont"/>
    <w:uiPriority w:val="99"/>
    <w:rsid w:val="00DB3BAA"/>
    <w:rPr>
      <w:rFonts w:cs="Times New Roman"/>
    </w:rPr>
  </w:style>
  <w:style w:type="paragraph" w:styleId="NoSpacing">
    <w:name w:val="No Spacing"/>
    <w:uiPriority w:val="99"/>
    <w:qFormat/>
    <w:rsid w:val="00DB3BAA"/>
    <w:rPr>
      <w:lang w:eastAsia="en-US"/>
    </w:rPr>
  </w:style>
  <w:style w:type="paragraph" w:customStyle="1" w:styleId="a0">
    <w:name w:val="Текст в таблице"/>
    <w:basedOn w:val="Normal"/>
    <w:uiPriority w:val="99"/>
    <w:rsid w:val="00DB3BAA"/>
    <w:pPr>
      <w:spacing w:after="0" w:line="240" w:lineRule="auto"/>
      <w:jc w:val="center"/>
    </w:pPr>
    <w:rPr>
      <w:rFonts w:ascii="Times New Roman" w:hAnsi="Times New Roman"/>
      <w:noProof/>
      <w:sz w:val="24"/>
      <w:szCs w:val="24"/>
      <w:lang w:val="ru-RU" w:eastAsia="ru-RU"/>
    </w:rPr>
  </w:style>
  <w:style w:type="paragraph" w:customStyle="1" w:styleId="c5">
    <w:name w:val="c5"/>
    <w:basedOn w:val="Normal"/>
    <w:uiPriority w:val="99"/>
    <w:rsid w:val="00DB3B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563EDB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63EDB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Normal"/>
    <w:uiPriority w:val="99"/>
    <w:rsid w:val="00563EDB"/>
    <w:pPr>
      <w:widowControl w:val="0"/>
      <w:autoSpaceDE w:val="0"/>
      <w:autoSpaceDN w:val="0"/>
      <w:adjustRightInd w:val="0"/>
      <w:spacing w:after="0" w:line="254" w:lineRule="exact"/>
      <w:ind w:firstLine="288"/>
      <w:jc w:val="both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22">
    <w:name w:val="Font Style22"/>
    <w:basedOn w:val="DefaultParagraphFont"/>
    <w:uiPriority w:val="99"/>
    <w:rsid w:val="00563EDB"/>
    <w:rPr>
      <w:rFonts w:ascii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83F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83F6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836</TotalTime>
  <Pages>1</Pages>
  <Words>20</Words>
  <Characters>118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90</cp:revision>
  <dcterms:created xsi:type="dcterms:W3CDTF">2012-03-06T10:36:00Z</dcterms:created>
  <dcterms:modified xsi:type="dcterms:W3CDTF">2013-05-06T19:55:00Z</dcterms:modified>
</cp:coreProperties>
</file>