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864" w:rsidRPr="00CC1064" w:rsidRDefault="006B6864" w:rsidP="00CC1064">
      <w:pPr>
        <w:tabs>
          <w:tab w:val="left" w:pos="426"/>
          <w:tab w:val="left" w:pos="1418"/>
        </w:tabs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pict>
          <v:rect id="_x0000_s1026" style="position:absolute;margin-left:70.1pt;margin-top:129.9pt;width:340.15pt;height:226.75pt;z-index:251658240">
            <v:textbox style="mso-next-textbox:#_x0000_s1026">
              <w:txbxContent>
                <w:p w:rsidR="006B6864" w:rsidRPr="00CC1064" w:rsidRDefault="006B6864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48"/>
                      <w:szCs w:val="48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48"/>
                      <w:szCs w:val="48"/>
                      <w:lang w:val="uk-UA"/>
                    </w:rPr>
                    <w:t>ДИПЛОМНИЙ</w:t>
                  </w:r>
                  <w:r w:rsidRPr="00931E39">
                    <w:rPr>
                      <w:rFonts w:ascii="Times New Roman" w:hAnsi="Times New Roman"/>
                      <w:b/>
                      <w:sz w:val="48"/>
                      <w:szCs w:val="48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48"/>
                      <w:szCs w:val="48"/>
                      <w:lang w:val="uk-UA"/>
                    </w:rPr>
                    <w:t>ПРОЕКТ</w:t>
                  </w:r>
                </w:p>
                <w:p w:rsidR="006B6864" w:rsidRPr="00931E39" w:rsidRDefault="006B6864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ДП.ПІ</w:t>
                  </w:r>
                  <w:r w:rsidRPr="003543EC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 xml:space="preserve"> - </w:t>
                  </w:r>
                  <w:r w:rsidRPr="00931E39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>03</w:t>
                  </w:r>
                  <w:r w:rsidRPr="003543EC"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.00.00.000 ПЗ</w:t>
                  </w:r>
                </w:p>
                <w:p w:rsidR="006B6864" w:rsidRPr="00931E39" w:rsidRDefault="006B6864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Група</w:t>
                  </w:r>
                  <w:r w:rsidRPr="00931E39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ПІ</w:t>
                  </w:r>
                  <w:r w:rsidRPr="00931E39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>-0</w:t>
                  </w: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8</w:t>
                  </w:r>
                  <w:r w:rsidRPr="00931E39"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  <w:t>-1</w:t>
                  </w:r>
                </w:p>
                <w:p w:rsidR="006B6864" w:rsidRPr="00CC1064" w:rsidRDefault="006B6864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Дутка Іван</w:t>
                  </w:r>
                </w:p>
                <w:p w:rsidR="006B6864" w:rsidRPr="00931E39" w:rsidRDefault="006B6864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48"/>
                      <w:szCs w:val="28"/>
                      <w:lang w:val="ru-RU"/>
                    </w:rPr>
                  </w:pPr>
                </w:p>
                <w:p w:rsidR="006B6864" w:rsidRPr="003543EC" w:rsidRDefault="006B6864" w:rsidP="003543E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36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48"/>
                      <w:szCs w:val="28"/>
                      <w:lang w:val="uk-UA"/>
                    </w:rPr>
                    <w:t>2013</w:t>
                  </w:r>
                </w:p>
              </w:txbxContent>
            </v:textbox>
          </v:rect>
        </w:pict>
      </w:r>
    </w:p>
    <w:sectPr w:rsidR="006B6864" w:rsidRPr="00CC1064" w:rsidSect="0031407D">
      <w:footerReference w:type="default" r:id="rId7"/>
      <w:pgSz w:w="11906" w:h="16838"/>
      <w:pgMar w:top="1134" w:right="851" w:bottom="1134" w:left="1418" w:header="680" w:footer="340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864" w:rsidRDefault="006B6864" w:rsidP="000B0672">
      <w:pPr>
        <w:spacing w:after="0" w:line="240" w:lineRule="auto"/>
      </w:pPr>
      <w:r>
        <w:separator/>
      </w:r>
    </w:p>
  </w:endnote>
  <w:endnote w:type="continuationSeparator" w:id="0">
    <w:p w:rsidR="006B6864" w:rsidRDefault="006B6864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864" w:rsidRDefault="006B6864">
    <w:pPr>
      <w:pStyle w:val="Footer"/>
      <w:jc w:val="right"/>
    </w:pPr>
  </w:p>
  <w:p w:rsidR="006B6864" w:rsidRDefault="006B68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864" w:rsidRDefault="006B6864" w:rsidP="000B0672">
      <w:pPr>
        <w:spacing w:after="0" w:line="240" w:lineRule="auto"/>
      </w:pPr>
      <w:r>
        <w:separator/>
      </w:r>
    </w:p>
  </w:footnote>
  <w:footnote w:type="continuationSeparator" w:id="0">
    <w:p w:rsidR="006B6864" w:rsidRDefault="006B6864" w:rsidP="000B0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60BD"/>
    <w:multiLevelType w:val="hybridMultilevel"/>
    <w:tmpl w:val="F1F85A1C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0678AC"/>
    <w:multiLevelType w:val="hybridMultilevel"/>
    <w:tmpl w:val="58845454"/>
    <w:lvl w:ilvl="0" w:tplc="FFFFFFFF">
      <w:start w:val="1"/>
      <w:numFmt w:val="bullet"/>
      <w:lvlText w:val="-"/>
      <w:lvlJc w:val="left"/>
      <w:pPr>
        <w:ind w:left="306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2">
    <w:nsid w:val="0798737E"/>
    <w:multiLevelType w:val="multilevel"/>
    <w:tmpl w:val="FA0A14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56F4B"/>
    <w:multiLevelType w:val="hybridMultilevel"/>
    <w:tmpl w:val="A4FA8E7A"/>
    <w:lvl w:ilvl="0" w:tplc="ED127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D56E6"/>
    <w:multiLevelType w:val="hybridMultilevel"/>
    <w:tmpl w:val="D9808E9C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81F0F"/>
    <w:multiLevelType w:val="hybridMultilevel"/>
    <w:tmpl w:val="7B92EE7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902952"/>
    <w:multiLevelType w:val="hybridMultilevel"/>
    <w:tmpl w:val="EF90305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1B751411"/>
    <w:multiLevelType w:val="hybridMultilevel"/>
    <w:tmpl w:val="ECE23D18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5794C"/>
    <w:multiLevelType w:val="hybridMultilevel"/>
    <w:tmpl w:val="4D6224FC"/>
    <w:lvl w:ilvl="0" w:tplc="EB98B0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510B84"/>
    <w:multiLevelType w:val="hybridMultilevel"/>
    <w:tmpl w:val="14A4477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174683E"/>
    <w:multiLevelType w:val="hybridMultilevel"/>
    <w:tmpl w:val="A45AB0FA"/>
    <w:lvl w:ilvl="0" w:tplc="FFFFFFFF">
      <w:start w:val="1"/>
      <w:numFmt w:val="bullet"/>
      <w:lvlText w:val="-"/>
      <w:lvlJc w:val="left"/>
      <w:pPr>
        <w:ind w:left="2782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2" w:hanging="360"/>
      </w:pPr>
      <w:rPr>
        <w:rFonts w:ascii="Wingdings" w:hAnsi="Wingdings" w:hint="default"/>
      </w:rPr>
    </w:lvl>
  </w:abstractNum>
  <w:abstractNum w:abstractNumId="11">
    <w:nsid w:val="35B93EEF"/>
    <w:multiLevelType w:val="hybridMultilevel"/>
    <w:tmpl w:val="50AC512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F462C2"/>
    <w:multiLevelType w:val="hybridMultilevel"/>
    <w:tmpl w:val="CC881432"/>
    <w:lvl w:ilvl="0" w:tplc="FFFFFFFF">
      <w:start w:val="1"/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482622BA"/>
    <w:multiLevelType w:val="multilevel"/>
    <w:tmpl w:val="F0C0A9C0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48C04181"/>
    <w:multiLevelType w:val="hybridMultilevel"/>
    <w:tmpl w:val="833C134A"/>
    <w:lvl w:ilvl="0" w:tplc="EB98B00C">
      <w:numFmt w:val="bullet"/>
      <w:lvlText w:val="-"/>
      <w:lvlJc w:val="left"/>
      <w:pPr>
        <w:ind w:left="1854" w:hanging="72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E5D1404"/>
    <w:multiLevelType w:val="multilevel"/>
    <w:tmpl w:val="1A0E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300EFD"/>
    <w:multiLevelType w:val="hybridMultilevel"/>
    <w:tmpl w:val="0DE8BF6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93C118D"/>
    <w:multiLevelType w:val="hybridMultilevel"/>
    <w:tmpl w:val="0ADABCC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EBA50BD"/>
    <w:multiLevelType w:val="hybridMultilevel"/>
    <w:tmpl w:val="44B43C06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8AF5328"/>
    <w:multiLevelType w:val="hybridMultilevel"/>
    <w:tmpl w:val="F4E480D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1F108E5"/>
    <w:multiLevelType w:val="hybridMultilevel"/>
    <w:tmpl w:val="37F874F0"/>
    <w:lvl w:ilvl="0" w:tplc="6548E2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C0F39"/>
    <w:multiLevelType w:val="multilevel"/>
    <w:tmpl w:val="7BCCAE5C"/>
    <w:lvl w:ilvl="0">
      <w:start w:val="1"/>
      <w:numFmt w:val="decimal"/>
      <w:lvlText w:val="%1."/>
      <w:lvlJc w:val="left"/>
      <w:pPr>
        <w:ind w:left="1467" w:hanging="90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22"/>
  </w:num>
  <w:num w:numId="5">
    <w:abstractNumId w:val="19"/>
  </w:num>
  <w:num w:numId="6">
    <w:abstractNumId w:val="5"/>
  </w:num>
  <w:num w:numId="7">
    <w:abstractNumId w:val="9"/>
  </w:num>
  <w:num w:numId="8">
    <w:abstractNumId w:val="16"/>
  </w:num>
  <w:num w:numId="9">
    <w:abstractNumId w:val="0"/>
  </w:num>
  <w:num w:numId="10">
    <w:abstractNumId w:val="18"/>
  </w:num>
  <w:num w:numId="11">
    <w:abstractNumId w:val="12"/>
  </w:num>
  <w:num w:numId="12">
    <w:abstractNumId w:val="1"/>
  </w:num>
  <w:num w:numId="13">
    <w:abstractNumId w:val="10"/>
  </w:num>
  <w:num w:numId="14">
    <w:abstractNumId w:val="17"/>
  </w:num>
  <w:num w:numId="15">
    <w:abstractNumId w:val="11"/>
  </w:num>
  <w:num w:numId="16">
    <w:abstractNumId w:val="15"/>
  </w:num>
  <w:num w:numId="17">
    <w:abstractNumId w:val="21"/>
  </w:num>
  <w:num w:numId="18">
    <w:abstractNumId w:val="3"/>
  </w:num>
  <w:num w:numId="19">
    <w:abstractNumId w:val="7"/>
  </w:num>
  <w:num w:numId="20">
    <w:abstractNumId w:val="4"/>
  </w:num>
  <w:num w:numId="21">
    <w:abstractNumId w:val="8"/>
  </w:num>
  <w:num w:numId="22">
    <w:abstractNumId w:val="2"/>
  </w:num>
  <w:num w:numId="23">
    <w:abstractNumId w:val="2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04022"/>
    <w:rsid w:val="0000640F"/>
    <w:rsid w:val="000121DA"/>
    <w:rsid w:val="00015756"/>
    <w:rsid w:val="000220FC"/>
    <w:rsid w:val="00051DE0"/>
    <w:rsid w:val="000650AB"/>
    <w:rsid w:val="0007287E"/>
    <w:rsid w:val="00076FAD"/>
    <w:rsid w:val="000909CF"/>
    <w:rsid w:val="000929A0"/>
    <w:rsid w:val="000A2E6D"/>
    <w:rsid w:val="000B0672"/>
    <w:rsid w:val="000C66A7"/>
    <w:rsid w:val="000F2FE7"/>
    <w:rsid w:val="000F626C"/>
    <w:rsid w:val="00102B00"/>
    <w:rsid w:val="001039A0"/>
    <w:rsid w:val="00106E39"/>
    <w:rsid w:val="00123186"/>
    <w:rsid w:val="00144A04"/>
    <w:rsid w:val="001859E4"/>
    <w:rsid w:val="00186CB5"/>
    <w:rsid w:val="00195E78"/>
    <w:rsid w:val="001A57C9"/>
    <w:rsid w:val="001B128B"/>
    <w:rsid w:val="001D1211"/>
    <w:rsid w:val="001E722D"/>
    <w:rsid w:val="001F10BE"/>
    <w:rsid w:val="00204CE5"/>
    <w:rsid w:val="0023491B"/>
    <w:rsid w:val="002437BD"/>
    <w:rsid w:val="00253396"/>
    <w:rsid w:val="00257DB2"/>
    <w:rsid w:val="002715A7"/>
    <w:rsid w:val="0027757A"/>
    <w:rsid w:val="002937B2"/>
    <w:rsid w:val="002C5F4C"/>
    <w:rsid w:val="002D41DE"/>
    <w:rsid w:val="002F0F7C"/>
    <w:rsid w:val="002F2782"/>
    <w:rsid w:val="0030154D"/>
    <w:rsid w:val="0031407D"/>
    <w:rsid w:val="00321C9D"/>
    <w:rsid w:val="00341E94"/>
    <w:rsid w:val="00345891"/>
    <w:rsid w:val="00354137"/>
    <w:rsid w:val="003543EC"/>
    <w:rsid w:val="00354DD5"/>
    <w:rsid w:val="003802D5"/>
    <w:rsid w:val="00385784"/>
    <w:rsid w:val="00387B7B"/>
    <w:rsid w:val="00396AE2"/>
    <w:rsid w:val="003A3AA1"/>
    <w:rsid w:val="003C5C57"/>
    <w:rsid w:val="0040321F"/>
    <w:rsid w:val="00404951"/>
    <w:rsid w:val="00421C59"/>
    <w:rsid w:val="00431CB4"/>
    <w:rsid w:val="004409F0"/>
    <w:rsid w:val="004676A2"/>
    <w:rsid w:val="004828AB"/>
    <w:rsid w:val="00490511"/>
    <w:rsid w:val="00496AAB"/>
    <w:rsid w:val="004A2594"/>
    <w:rsid w:val="004A3353"/>
    <w:rsid w:val="004C22CB"/>
    <w:rsid w:val="004C5CB5"/>
    <w:rsid w:val="004E40EC"/>
    <w:rsid w:val="004F1D47"/>
    <w:rsid w:val="004F65D1"/>
    <w:rsid w:val="00506E27"/>
    <w:rsid w:val="00540603"/>
    <w:rsid w:val="00564742"/>
    <w:rsid w:val="005808BF"/>
    <w:rsid w:val="005A0BA5"/>
    <w:rsid w:val="005A55D3"/>
    <w:rsid w:val="005B2745"/>
    <w:rsid w:val="005C1B12"/>
    <w:rsid w:val="006032EB"/>
    <w:rsid w:val="00622118"/>
    <w:rsid w:val="006376B1"/>
    <w:rsid w:val="006427B6"/>
    <w:rsid w:val="00643A94"/>
    <w:rsid w:val="00662B22"/>
    <w:rsid w:val="006B126F"/>
    <w:rsid w:val="006B1E26"/>
    <w:rsid w:val="006B6864"/>
    <w:rsid w:val="006D0B74"/>
    <w:rsid w:val="006D68B8"/>
    <w:rsid w:val="006E1CC7"/>
    <w:rsid w:val="006E2C1B"/>
    <w:rsid w:val="006F0F6A"/>
    <w:rsid w:val="00700BF0"/>
    <w:rsid w:val="00740D8D"/>
    <w:rsid w:val="00761017"/>
    <w:rsid w:val="00761D13"/>
    <w:rsid w:val="00773C3F"/>
    <w:rsid w:val="00774E6B"/>
    <w:rsid w:val="00780CD6"/>
    <w:rsid w:val="007847F6"/>
    <w:rsid w:val="00787CE5"/>
    <w:rsid w:val="00792429"/>
    <w:rsid w:val="007B1592"/>
    <w:rsid w:val="007B3EE6"/>
    <w:rsid w:val="007E006E"/>
    <w:rsid w:val="007E2936"/>
    <w:rsid w:val="00811840"/>
    <w:rsid w:val="0081394C"/>
    <w:rsid w:val="008139F1"/>
    <w:rsid w:val="00821D5D"/>
    <w:rsid w:val="0082432A"/>
    <w:rsid w:val="00855DDB"/>
    <w:rsid w:val="008673C6"/>
    <w:rsid w:val="00882448"/>
    <w:rsid w:val="008923B7"/>
    <w:rsid w:val="00893F2C"/>
    <w:rsid w:val="0089452D"/>
    <w:rsid w:val="008A419C"/>
    <w:rsid w:val="008B202C"/>
    <w:rsid w:val="008C319C"/>
    <w:rsid w:val="008D10D1"/>
    <w:rsid w:val="008E54C5"/>
    <w:rsid w:val="00904C72"/>
    <w:rsid w:val="00913B23"/>
    <w:rsid w:val="009148AA"/>
    <w:rsid w:val="00920CE5"/>
    <w:rsid w:val="009244F1"/>
    <w:rsid w:val="00925B7B"/>
    <w:rsid w:val="00930339"/>
    <w:rsid w:val="00931E39"/>
    <w:rsid w:val="00955688"/>
    <w:rsid w:val="00962F89"/>
    <w:rsid w:val="0097441A"/>
    <w:rsid w:val="009816AD"/>
    <w:rsid w:val="009833F6"/>
    <w:rsid w:val="009914FB"/>
    <w:rsid w:val="009973D1"/>
    <w:rsid w:val="009A1004"/>
    <w:rsid w:val="009A3F72"/>
    <w:rsid w:val="009D70C2"/>
    <w:rsid w:val="009F06FA"/>
    <w:rsid w:val="009F0FE6"/>
    <w:rsid w:val="009F51CE"/>
    <w:rsid w:val="00A033D4"/>
    <w:rsid w:val="00A12E21"/>
    <w:rsid w:val="00A160BF"/>
    <w:rsid w:val="00A266D7"/>
    <w:rsid w:val="00A40C39"/>
    <w:rsid w:val="00A6451D"/>
    <w:rsid w:val="00A8455B"/>
    <w:rsid w:val="00A93583"/>
    <w:rsid w:val="00A959FC"/>
    <w:rsid w:val="00AB20A5"/>
    <w:rsid w:val="00AC43F3"/>
    <w:rsid w:val="00AD1B59"/>
    <w:rsid w:val="00AD31D9"/>
    <w:rsid w:val="00AE3334"/>
    <w:rsid w:val="00B00CF4"/>
    <w:rsid w:val="00B02CE8"/>
    <w:rsid w:val="00B61391"/>
    <w:rsid w:val="00B8208B"/>
    <w:rsid w:val="00BA2567"/>
    <w:rsid w:val="00BB0D41"/>
    <w:rsid w:val="00BB6BFD"/>
    <w:rsid w:val="00C07EEE"/>
    <w:rsid w:val="00C213B9"/>
    <w:rsid w:val="00C21AF2"/>
    <w:rsid w:val="00C563E8"/>
    <w:rsid w:val="00C571C0"/>
    <w:rsid w:val="00C67B99"/>
    <w:rsid w:val="00C77AB9"/>
    <w:rsid w:val="00C87562"/>
    <w:rsid w:val="00C91E79"/>
    <w:rsid w:val="00C942AC"/>
    <w:rsid w:val="00C97E5E"/>
    <w:rsid w:val="00CB50B1"/>
    <w:rsid w:val="00CB6724"/>
    <w:rsid w:val="00CC1064"/>
    <w:rsid w:val="00CD6A83"/>
    <w:rsid w:val="00CE635B"/>
    <w:rsid w:val="00CF342E"/>
    <w:rsid w:val="00D10389"/>
    <w:rsid w:val="00D419AA"/>
    <w:rsid w:val="00D53B94"/>
    <w:rsid w:val="00D53CE3"/>
    <w:rsid w:val="00D5722E"/>
    <w:rsid w:val="00D61E1E"/>
    <w:rsid w:val="00D80518"/>
    <w:rsid w:val="00D916F0"/>
    <w:rsid w:val="00DB01B7"/>
    <w:rsid w:val="00DE1869"/>
    <w:rsid w:val="00DE1E9A"/>
    <w:rsid w:val="00DE3101"/>
    <w:rsid w:val="00DE712B"/>
    <w:rsid w:val="00E02FFA"/>
    <w:rsid w:val="00E20742"/>
    <w:rsid w:val="00E23C5F"/>
    <w:rsid w:val="00E2564E"/>
    <w:rsid w:val="00E26875"/>
    <w:rsid w:val="00E324B7"/>
    <w:rsid w:val="00E328B4"/>
    <w:rsid w:val="00E32F32"/>
    <w:rsid w:val="00E35A7F"/>
    <w:rsid w:val="00E40863"/>
    <w:rsid w:val="00E408BA"/>
    <w:rsid w:val="00E4389F"/>
    <w:rsid w:val="00E55B3B"/>
    <w:rsid w:val="00E623F3"/>
    <w:rsid w:val="00E625DC"/>
    <w:rsid w:val="00E71F5B"/>
    <w:rsid w:val="00E9777F"/>
    <w:rsid w:val="00EB4E3B"/>
    <w:rsid w:val="00EE3E16"/>
    <w:rsid w:val="00EF0F7B"/>
    <w:rsid w:val="00EF3AF2"/>
    <w:rsid w:val="00EF71F3"/>
    <w:rsid w:val="00F22E54"/>
    <w:rsid w:val="00F32098"/>
    <w:rsid w:val="00F34899"/>
    <w:rsid w:val="00F366EF"/>
    <w:rsid w:val="00F57F6B"/>
    <w:rsid w:val="00F675D7"/>
    <w:rsid w:val="00F67EDC"/>
    <w:rsid w:val="00F75D6F"/>
    <w:rsid w:val="00F8225C"/>
    <w:rsid w:val="00FA13AE"/>
    <w:rsid w:val="00FA586D"/>
    <w:rsid w:val="00FB3407"/>
    <w:rsid w:val="00FB619D"/>
    <w:rsid w:val="00FC6FE4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F1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rsid w:val="00004022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F34899"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rsid w:val="00700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00BF0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700BF0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700BF0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700BF0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700BF0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700BF0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700BF0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700BF0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700BF0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700BF0"/>
    <w:rPr>
      <w:rFonts w:cs="Times New Roman"/>
    </w:rPr>
  </w:style>
  <w:style w:type="character" w:customStyle="1" w:styleId="shorttext">
    <w:name w:val="short_text"/>
    <w:basedOn w:val="DefaultParagraphFont"/>
    <w:uiPriority w:val="99"/>
    <w:rsid w:val="00E40863"/>
    <w:rPr>
      <w:rFonts w:cs="Times New Roman"/>
    </w:rPr>
  </w:style>
  <w:style w:type="paragraph" w:styleId="NoSpacing">
    <w:name w:val="No Spacing"/>
    <w:uiPriority w:val="99"/>
    <w:qFormat/>
    <w:rsid w:val="00643A94"/>
    <w:rPr>
      <w:lang w:eastAsia="en-US"/>
    </w:rPr>
  </w:style>
  <w:style w:type="paragraph" w:customStyle="1" w:styleId="a0">
    <w:name w:val="Текст в таблице"/>
    <w:basedOn w:val="Normal"/>
    <w:uiPriority w:val="99"/>
    <w:rsid w:val="00643A94"/>
    <w:pPr>
      <w:spacing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/>
    </w:rPr>
  </w:style>
  <w:style w:type="paragraph" w:customStyle="1" w:styleId="c5">
    <w:name w:val="c5"/>
    <w:basedOn w:val="Normal"/>
    <w:uiPriority w:val="99"/>
    <w:rsid w:val="00643A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Style3">
    <w:name w:val="Style3"/>
    <w:basedOn w:val="Normal"/>
    <w:uiPriority w:val="99"/>
    <w:rsid w:val="00643A94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22">
    <w:name w:val="Font Style22"/>
    <w:basedOn w:val="DefaultParagraphFont"/>
    <w:uiPriority w:val="99"/>
    <w:rsid w:val="00643A94"/>
    <w:rPr>
      <w:rFonts w:ascii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99"/>
    <w:rsid w:val="006427B6"/>
    <w:pPr>
      <w:tabs>
        <w:tab w:val="right" w:leader="dot" w:pos="9637"/>
      </w:tabs>
      <w:spacing w:after="100"/>
    </w:pPr>
    <w:rPr>
      <w:rFonts w:eastAsia="MS Mincho" w:cs="Arial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5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5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7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0</Words>
  <Characters>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4</cp:revision>
  <dcterms:created xsi:type="dcterms:W3CDTF">2012-05-14T05:13:00Z</dcterms:created>
  <dcterms:modified xsi:type="dcterms:W3CDTF">2013-05-02T12:18:00Z</dcterms:modified>
</cp:coreProperties>
</file>