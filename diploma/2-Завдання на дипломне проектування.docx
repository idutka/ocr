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96" w:rsidRPr="00F356F9" w:rsidRDefault="002F3096" w:rsidP="00914291">
      <w:pPr>
        <w:pStyle w:val="Heading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2F3096" w:rsidRDefault="002F3096" w:rsidP="00914291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Факультет</w:t>
      </w:r>
      <w:r>
        <w:rPr>
          <w:sz w:val="26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інформаційних технологій</w:t>
      </w:r>
      <w:r>
        <w:rPr>
          <w:lang w:val="uk-UA"/>
        </w:rPr>
        <w:t xml:space="preserve">____________________________________________________ </w:t>
      </w:r>
      <w:r>
        <w:rPr>
          <w:sz w:val="26"/>
          <w:u w:val="single"/>
          <w:lang w:val="uk-UA"/>
        </w:rPr>
        <w:t xml:space="preserve">                </w:t>
      </w:r>
    </w:p>
    <w:p w:rsidR="002F3096" w:rsidRDefault="002F3096" w:rsidP="00914291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1A01BC">
        <w:rPr>
          <w:sz w:val="26"/>
          <w:u w:val="single"/>
        </w:rPr>
        <w:t>програмного</w:t>
      </w:r>
      <w:r>
        <w:rPr>
          <w:sz w:val="26"/>
          <w:u w:val="single"/>
        </w:rPr>
        <w:t xml:space="preserve"> забезпечення автоматизованих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__________</w:t>
      </w:r>
      <w:r>
        <w:rPr>
          <w:sz w:val="26"/>
          <w:u w:val="single"/>
          <w:lang w:val="uk-UA"/>
        </w:rPr>
        <w:t xml:space="preserve">       </w:t>
      </w:r>
    </w:p>
    <w:p w:rsidR="002F3096" w:rsidRDefault="002F3096" w:rsidP="00914291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  </w:t>
      </w:r>
      <w:r w:rsidRPr="00240CB8">
        <w:rPr>
          <w:sz w:val="26"/>
          <w:szCs w:val="26"/>
          <w:u w:val="single"/>
          <w:lang w:val="uk-UA"/>
        </w:rPr>
        <w:t>7.080</w:t>
      </w:r>
      <w:r>
        <w:rPr>
          <w:sz w:val="26"/>
          <w:szCs w:val="26"/>
          <w:u w:val="single"/>
          <w:lang w:val="uk-UA"/>
        </w:rPr>
        <w:t>1</w:t>
      </w:r>
      <w:r w:rsidRPr="00240CB8">
        <w:rPr>
          <w:sz w:val="26"/>
          <w:szCs w:val="26"/>
          <w:u w:val="single"/>
          <w:lang w:val="uk-UA"/>
        </w:rPr>
        <w:t>03</w:t>
      </w:r>
      <w:r>
        <w:rPr>
          <w:sz w:val="26"/>
          <w:szCs w:val="26"/>
          <w:u w:val="single"/>
          <w:lang w:val="uk-UA"/>
        </w:rPr>
        <w:t>01</w:t>
      </w:r>
      <w:r w:rsidRPr="003E65C8">
        <w:rPr>
          <w:b/>
          <w:sz w:val="32"/>
          <w:szCs w:val="32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– Програмне забезпечення систем   </w:t>
      </w:r>
      <w:r w:rsidRPr="00037DBA">
        <w:rPr>
          <w:sz w:val="26"/>
          <w:u w:val="single"/>
        </w:rPr>
        <w:t xml:space="preserve">     </w:t>
      </w:r>
      <w:r>
        <w:rPr>
          <w:sz w:val="26"/>
          <w:u w:val="single"/>
          <w:lang w:val="uk-UA"/>
        </w:rPr>
        <w:t xml:space="preserve">                      </w:t>
      </w:r>
      <w:r w:rsidRPr="00037DBA">
        <w:rPr>
          <w:sz w:val="26"/>
          <w:u w:val="single"/>
        </w:rPr>
        <w:t xml:space="preserve">  </w:t>
      </w:r>
      <w:r>
        <w:rPr>
          <w:sz w:val="26"/>
          <w:u w:val="single"/>
          <w:lang w:val="uk-UA"/>
        </w:rPr>
        <w:t xml:space="preserve"> </w:t>
      </w:r>
      <w:r>
        <w:rPr>
          <w:lang w:val="uk-UA"/>
        </w:rPr>
        <w:t>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2F3096" w:rsidRPr="006172BE" w:rsidRDefault="002F3096" w:rsidP="00914291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2F3096" w:rsidRDefault="002F3096" w:rsidP="00914291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</w:t>
      </w:r>
    </w:p>
    <w:p w:rsidR="002F3096" w:rsidRDefault="002F3096" w:rsidP="00914291">
      <w:pPr>
        <w:spacing w:line="360" w:lineRule="auto"/>
        <w:rPr>
          <w:lang w:val="uk-UA"/>
        </w:rPr>
      </w:pPr>
      <w:r>
        <w:rPr>
          <w:noProof/>
        </w:rPr>
        <w:pict>
          <v:line id="_x0000_s1026" style="position:absolute;z-index:251657728" from="352.85pt,12.4pt" to="496.85pt,12.4pt"/>
        </w:pict>
      </w:r>
      <w:r>
        <w:rPr>
          <w:lang w:val="uk-UA"/>
        </w:rPr>
        <w:t xml:space="preserve">                                                                                                              </w:t>
      </w:r>
      <w:r w:rsidRPr="00294D4C">
        <w:rPr>
          <w:sz w:val="24"/>
          <w:szCs w:val="24"/>
          <w:lang w:val="uk-UA"/>
        </w:rPr>
        <w:t>Зав. кафедрою</w:t>
      </w:r>
      <w:r>
        <w:rPr>
          <w:b/>
          <w:lang w:val="uk-UA"/>
        </w:rPr>
        <w:t xml:space="preserve">                </w:t>
      </w:r>
      <w:r w:rsidRPr="006172BE">
        <w:rPr>
          <w:b/>
          <w:sz w:val="24"/>
          <w:szCs w:val="24"/>
          <w:lang w:val="uk-UA"/>
        </w:rPr>
        <w:t>ПЗАС</w:t>
      </w:r>
    </w:p>
    <w:p w:rsidR="002F3096" w:rsidRPr="00B91A5B" w:rsidRDefault="002F3096" w:rsidP="0091429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noProof/>
        </w:rPr>
        <w:pict>
          <v:line id="_x0000_s1027" style="position:absolute;left:0;text-align:left;z-index:251659776" from="279.2pt,16.7pt" to="498.65pt,16.7pt"/>
        </w:pict>
      </w:r>
      <w:r w:rsidRPr="00B91A5B">
        <w:rPr>
          <w:sz w:val="28"/>
          <w:szCs w:val="28"/>
          <w:lang w:val="uk-UA"/>
        </w:rPr>
        <w:t xml:space="preserve">Проф. </w:t>
      </w:r>
      <w:r w:rsidRPr="00B91A5B">
        <w:rPr>
          <w:sz w:val="28"/>
          <w:szCs w:val="28"/>
          <w:lang w:val="uk-UA"/>
        </w:rPr>
        <w:tab/>
      </w:r>
      <w:r w:rsidRPr="00B91A5B">
        <w:rPr>
          <w:sz w:val="28"/>
          <w:szCs w:val="28"/>
          <w:lang w:val="uk-UA"/>
        </w:rPr>
        <w:tab/>
        <w:t>В.М. Юрчишин</w:t>
      </w:r>
    </w:p>
    <w:p w:rsidR="002F3096" w:rsidRPr="000E73C4" w:rsidRDefault="002F3096" w:rsidP="00914291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________________2013</w:t>
      </w:r>
      <w:r w:rsidRPr="000E73C4">
        <w:rPr>
          <w:sz w:val="24"/>
          <w:szCs w:val="24"/>
          <w:lang w:val="uk-UA"/>
        </w:rPr>
        <w:t xml:space="preserve"> р.</w:t>
      </w:r>
    </w:p>
    <w:p w:rsidR="002F3096" w:rsidRPr="00700453" w:rsidRDefault="002F3096" w:rsidP="00914291">
      <w:pPr>
        <w:pStyle w:val="Heading3"/>
        <w:rPr>
          <w:sz w:val="56"/>
          <w:szCs w:val="56"/>
        </w:rPr>
      </w:pPr>
      <w:r w:rsidRPr="00700453">
        <w:rPr>
          <w:sz w:val="56"/>
          <w:szCs w:val="56"/>
        </w:rPr>
        <w:t>ЗАВДАННЯ</w:t>
      </w:r>
    </w:p>
    <w:p w:rsidR="002F3096" w:rsidRPr="009A07B3" w:rsidRDefault="002F3096" w:rsidP="00914291">
      <w:pPr>
        <w:jc w:val="center"/>
        <w:rPr>
          <w:b/>
          <w:lang w:val="uk-UA"/>
        </w:rPr>
      </w:pPr>
    </w:p>
    <w:p w:rsidR="002F3096" w:rsidRPr="00700453" w:rsidRDefault="002F3096" w:rsidP="00914291">
      <w:pPr>
        <w:pStyle w:val="Heading1"/>
        <w:spacing w:line="360" w:lineRule="auto"/>
        <w:jc w:val="center"/>
        <w:rPr>
          <w:szCs w:val="32"/>
        </w:rPr>
      </w:pPr>
      <w:r w:rsidRPr="00700453">
        <w:rPr>
          <w:szCs w:val="32"/>
        </w:rPr>
        <w:t>НА ДИПЛОМНИЙ ПРОЕКТ СТУДЕНТОВІ</w:t>
      </w:r>
    </w:p>
    <w:p w:rsidR="002F3096" w:rsidRPr="00E114FE" w:rsidRDefault="002F3096" w:rsidP="00914291">
      <w:pPr>
        <w:pStyle w:val="Heading1"/>
        <w:spacing w:line="360" w:lineRule="auto"/>
        <w:ind w:right="-285"/>
        <w:jc w:val="center"/>
        <w:rPr>
          <w:sz w:val="28"/>
          <w:szCs w:val="28"/>
        </w:rPr>
      </w:pPr>
      <w:r>
        <w:rPr>
          <w:noProof/>
          <w:lang w:val="ru-RU"/>
        </w:rPr>
        <w:pict>
          <v:line id="_x0000_s1028" style="position:absolute;left:0;text-align:left;z-index:251655680" from="2.7pt,21.85pt" to="487.25pt,21.85pt"/>
        </w:pict>
      </w:r>
      <w:r>
        <w:rPr>
          <w:noProof/>
          <w:sz w:val="28"/>
          <w:szCs w:val="28"/>
        </w:rPr>
        <w:t>Дутці Івану Івановичу</w:t>
      </w:r>
    </w:p>
    <w:p w:rsidR="002F3096" w:rsidRDefault="002F3096" w:rsidP="00914291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2F3096" w:rsidRPr="00700453" w:rsidRDefault="002F3096" w:rsidP="006541D3">
      <w:pPr>
        <w:spacing w:line="360" w:lineRule="auto"/>
        <w:ind w:right="-284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C65BFF">
        <w:rPr>
          <w:b/>
          <w:sz w:val="24"/>
          <w:szCs w:val="24"/>
          <w:u w:val="single"/>
          <w:lang w:val="uk-UA"/>
        </w:rPr>
        <w:t>“</w:t>
      </w:r>
      <w:r w:rsidRPr="00C65BFF">
        <w:rPr>
          <w:b/>
          <w:sz w:val="24"/>
          <w:szCs w:val="24"/>
          <w:u w:val="single"/>
        </w:rPr>
        <w:t xml:space="preserve"> Розробка алгоритмічного та програмного забезпечення системи розпізнавання рукописного тексту засобами JavaScript</w:t>
      </w:r>
      <w:r w:rsidRPr="00430A16">
        <w:rPr>
          <w:b/>
          <w:sz w:val="24"/>
          <w:szCs w:val="24"/>
          <w:u w:val="single"/>
          <w:lang w:val="uk-UA"/>
        </w:rPr>
        <w:t xml:space="preserve"> ”</w:t>
      </w:r>
    </w:p>
    <w:p w:rsidR="002F3096" w:rsidRPr="00700453" w:rsidRDefault="002F3096" w:rsidP="006541D3">
      <w:pPr>
        <w:pStyle w:val="BodyText2"/>
        <w:spacing w:after="0" w:line="360" w:lineRule="auto"/>
        <w:ind w:right="-284"/>
        <w:jc w:val="both"/>
        <w:rPr>
          <w:sz w:val="24"/>
          <w:lang w:val="uk-UA"/>
        </w:rPr>
      </w:pPr>
      <w:r w:rsidRPr="00700453">
        <w:rPr>
          <w:sz w:val="24"/>
          <w:lang w:val="uk-UA"/>
        </w:rPr>
        <w:t xml:space="preserve">затверджена наказом по університету від    </w:t>
      </w:r>
      <w:r w:rsidRPr="00700453">
        <w:rPr>
          <w:b/>
          <w:sz w:val="24"/>
          <w:lang w:val="uk-UA"/>
        </w:rPr>
        <w:t xml:space="preserve">“ </w:t>
      </w:r>
      <w:r w:rsidRPr="00EE403F">
        <w:rPr>
          <w:sz w:val="24"/>
          <w:lang w:val="uk-UA"/>
        </w:rPr>
        <w:t>_</w:t>
      </w:r>
      <w:r>
        <w:rPr>
          <w:sz w:val="24"/>
          <w:lang w:val="uk-UA"/>
        </w:rPr>
        <w:t>_</w:t>
      </w:r>
      <w:r w:rsidRPr="00EE403F">
        <w:rPr>
          <w:sz w:val="24"/>
          <w:lang w:val="uk-UA"/>
        </w:rPr>
        <w:t xml:space="preserve">_ </w:t>
      </w:r>
      <w:r w:rsidRPr="00700453">
        <w:rPr>
          <w:sz w:val="24"/>
          <w:lang w:val="uk-UA"/>
        </w:rPr>
        <w:t xml:space="preserve">” </w:t>
      </w:r>
      <w:r>
        <w:rPr>
          <w:sz w:val="24"/>
          <w:lang w:val="uk-UA"/>
        </w:rPr>
        <w:t>____</w:t>
      </w:r>
      <w:r w:rsidRPr="00A47B45">
        <w:rPr>
          <w:sz w:val="24"/>
          <w:lang w:val="uk-UA"/>
        </w:rPr>
        <w:t>_____</w:t>
      </w:r>
      <w:r>
        <w:rPr>
          <w:sz w:val="24"/>
          <w:lang w:val="uk-UA"/>
        </w:rPr>
        <w:t>____  2013</w:t>
      </w:r>
      <w:r w:rsidRPr="00700453">
        <w:rPr>
          <w:sz w:val="24"/>
          <w:lang w:val="uk-UA"/>
        </w:rPr>
        <w:t xml:space="preserve"> р.   № __</w:t>
      </w:r>
      <w:r w:rsidRPr="00A47B45">
        <w:rPr>
          <w:sz w:val="24"/>
          <w:lang w:val="uk-UA"/>
        </w:rPr>
        <w:t>______</w:t>
      </w:r>
      <w:r w:rsidRPr="00700453">
        <w:rPr>
          <w:sz w:val="24"/>
          <w:lang w:val="uk-UA"/>
        </w:rPr>
        <w:t>___</w:t>
      </w:r>
      <w:r>
        <w:rPr>
          <w:sz w:val="24"/>
          <w:lang w:val="uk-UA"/>
        </w:rPr>
        <w:t>___</w:t>
      </w:r>
    </w:p>
    <w:p w:rsidR="002F3096" w:rsidRPr="00700453" w:rsidRDefault="002F3096" w:rsidP="00914291">
      <w:pPr>
        <w:spacing w:line="400" w:lineRule="exact"/>
        <w:ind w:right="-285"/>
        <w:jc w:val="both"/>
        <w:rPr>
          <w:sz w:val="24"/>
          <w:lang w:val="uk-UA"/>
        </w:rPr>
      </w:pPr>
      <w:r>
        <w:rPr>
          <w:noProof/>
        </w:rPr>
        <w:pict>
          <v:line id="_x0000_s1029" style="position:absolute;left:0;text-align:left;z-index:251658752" from="262.1pt,18.5pt" to="490.1pt,18.5pt"/>
        </w:pict>
      </w:r>
      <w:r w:rsidRPr="00700453">
        <w:rPr>
          <w:b/>
          <w:sz w:val="24"/>
          <w:lang w:val="uk-UA"/>
        </w:rPr>
        <w:t xml:space="preserve">2. Термін здачі студентом закінченого проекту            </w:t>
      </w:r>
      <w:r>
        <w:rPr>
          <w:sz w:val="24"/>
          <w:lang w:val="uk-UA"/>
        </w:rPr>
        <w:t>25 травня 2013</w:t>
      </w:r>
      <w:r w:rsidRPr="00636001">
        <w:rPr>
          <w:sz w:val="24"/>
          <w:lang w:val="uk-UA"/>
        </w:rPr>
        <w:t xml:space="preserve"> р.</w:t>
      </w:r>
    </w:p>
    <w:p w:rsidR="002F3096" w:rsidRPr="00700453" w:rsidRDefault="002F3096" w:rsidP="00914291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Pr="00700453">
        <w:rPr>
          <w:sz w:val="24"/>
          <w:u w:val="single"/>
          <w:lang w:val="uk-UA"/>
        </w:rPr>
        <w:tab/>
        <w:t xml:space="preserve">                                                                                                                            </w:t>
      </w:r>
    </w:p>
    <w:p w:rsidR="002F3096" w:rsidRPr="00700453" w:rsidRDefault="002F3096" w:rsidP="00914291">
      <w:pPr>
        <w:pStyle w:val="BodyText3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Pr="00700453">
        <w:rPr>
          <w:b/>
          <w:sz w:val="24"/>
          <w:szCs w:val="24"/>
          <w:lang w:val="uk-UA"/>
        </w:rPr>
        <w:t>що їх належить розробити)</w:t>
      </w:r>
    </w:p>
    <w:p w:rsidR="002F3096" w:rsidRPr="00700453" w:rsidRDefault="002F3096" w:rsidP="006A0D37">
      <w:pPr>
        <w:pStyle w:val="BodyText3"/>
        <w:tabs>
          <w:tab w:val="left" w:pos="9923"/>
        </w:tabs>
        <w:spacing w:after="0" w:line="360" w:lineRule="auto"/>
        <w:ind w:right="-284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 </w:t>
      </w:r>
      <w:r w:rsidRPr="00996828">
        <w:rPr>
          <w:sz w:val="24"/>
          <w:szCs w:val="24"/>
          <w:u w:val="single"/>
          <w:lang w:val="uk-UA"/>
        </w:rPr>
        <w:t>Аналіз та дослідження систем розпізнавання рукописного тексту</w:t>
      </w:r>
      <w:r>
        <w:rPr>
          <w:sz w:val="24"/>
          <w:szCs w:val="24"/>
          <w:u w:val="single"/>
          <w:lang w:val="uk-UA"/>
        </w:rPr>
        <w:tab/>
      </w:r>
    </w:p>
    <w:p w:rsidR="002F3096" w:rsidRPr="00700453" w:rsidRDefault="002F3096" w:rsidP="006A0D37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Pr="00700453">
        <w:rPr>
          <w:sz w:val="24"/>
          <w:szCs w:val="24"/>
          <w:u w:val="single"/>
          <w:lang w:val="uk-UA"/>
        </w:rPr>
        <w:t xml:space="preserve">2. </w:t>
      </w:r>
      <w:r>
        <w:rPr>
          <w:sz w:val="24"/>
          <w:szCs w:val="24"/>
          <w:u w:val="single"/>
          <w:lang w:val="uk-UA"/>
        </w:rPr>
        <w:t>П</w:t>
      </w:r>
      <w:r w:rsidRPr="006A0D37">
        <w:rPr>
          <w:sz w:val="24"/>
          <w:szCs w:val="24"/>
          <w:u w:val="single"/>
          <w:lang w:val="uk-UA"/>
        </w:rPr>
        <w:t>роектування структури програмного забезпеч</w:t>
      </w:r>
      <w:r>
        <w:rPr>
          <w:sz w:val="24"/>
          <w:szCs w:val="24"/>
          <w:u w:val="single"/>
          <w:lang w:val="uk-UA"/>
        </w:rPr>
        <w:t>е</w:t>
      </w:r>
      <w:r w:rsidRPr="006A0D37">
        <w:rPr>
          <w:sz w:val="24"/>
          <w:szCs w:val="24"/>
          <w:u w:val="single"/>
          <w:lang w:val="uk-UA"/>
        </w:rPr>
        <w:t>ння та алгоритмів функціонування</w:t>
      </w:r>
      <w:r>
        <w:rPr>
          <w:sz w:val="24"/>
          <w:szCs w:val="24"/>
          <w:u w:val="single"/>
          <w:lang w:val="uk-UA"/>
        </w:rPr>
        <w:tab/>
      </w:r>
      <w:r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</w:t>
      </w:r>
    </w:p>
    <w:p w:rsidR="002F3096" w:rsidRPr="00A47B45" w:rsidRDefault="002F3096" w:rsidP="00A47B45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</w:rPr>
      </w:pPr>
      <w:r w:rsidRPr="00700453">
        <w:rPr>
          <w:sz w:val="24"/>
          <w:szCs w:val="24"/>
          <w:u w:val="single"/>
          <w:lang w:val="uk-UA"/>
        </w:rPr>
        <w:t xml:space="preserve"> 3. </w:t>
      </w:r>
      <w:r>
        <w:rPr>
          <w:sz w:val="24"/>
          <w:szCs w:val="24"/>
          <w:u w:val="single"/>
          <w:lang w:val="uk-UA"/>
        </w:rPr>
        <w:t>Р</w:t>
      </w:r>
      <w:r w:rsidRPr="006A0D37">
        <w:rPr>
          <w:sz w:val="24"/>
          <w:szCs w:val="24"/>
          <w:u w:val="single"/>
          <w:lang w:val="uk-UA"/>
        </w:rPr>
        <w:t xml:space="preserve">озробка </w:t>
      </w:r>
      <w:r w:rsidRPr="00A47B45">
        <w:rPr>
          <w:sz w:val="24"/>
          <w:szCs w:val="24"/>
          <w:u w:val="single"/>
        </w:rPr>
        <w:t xml:space="preserve"> </w:t>
      </w:r>
      <w:r w:rsidRPr="006A0D37">
        <w:rPr>
          <w:sz w:val="24"/>
          <w:szCs w:val="24"/>
          <w:u w:val="single"/>
          <w:lang w:val="uk-UA"/>
        </w:rPr>
        <w:t>програмного</w:t>
      </w:r>
      <w:r w:rsidRPr="00A47B45">
        <w:rPr>
          <w:sz w:val="24"/>
          <w:szCs w:val="24"/>
          <w:u w:val="single"/>
        </w:rPr>
        <w:t xml:space="preserve"> </w:t>
      </w:r>
      <w:r w:rsidRPr="006A0D37">
        <w:rPr>
          <w:sz w:val="24"/>
          <w:szCs w:val="24"/>
          <w:u w:val="single"/>
          <w:lang w:val="uk-UA"/>
        </w:rPr>
        <w:t xml:space="preserve"> забезпеч</w:t>
      </w:r>
      <w:r>
        <w:rPr>
          <w:sz w:val="24"/>
          <w:szCs w:val="24"/>
          <w:u w:val="single"/>
          <w:lang w:val="uk-UA"/>
        </w:rPr>
        <w:t>е</w:t>
      </w:r>
      <w:r w:rsidRPr="006A0D37">
        <w:rPr>
          <w:sz w:val="24"/>
          <w:szCs w:val="24"/>
          <w:u w:val="single"/>
          <w:lang w:val="uk-UA"/>
        </w:rPr>
        <w:t>ння</w:t>
      </w:r>
      <w:r w:rsidRPr="00A47B4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для </w:t>
      </w:r>
      <w:r w:rsidRPr="00A47B4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реалізації </w:t>
      </w:r>
      <w:r w:rsidRPr="00A47B4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системи </w:t>
      </w:r>
      <w:r w:rsidRPr="00A47B4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розпізнавання </w:t>
      </w:r>
      <w:r w:rsidRPr="00A47B4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uk-UA"/>
        </w:rPr>
        <w:t>рукописного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  </w:t>
      </w:r>
    </w:p>
    <w:p w:rsidR="002F3096" w:rsidRPr="00700453" w:rsidRDefault="002F3096" w:rsidP="009B322F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тексту</w:t>
      </w:r>
      <w:r w:rsidRPr="00700453">
        <w:rPr>
          <w:sz w:val="24"/>
          <w:szCs w:val="24"/>
          <w:u w:val="single"/>
          <w:lang w:val="uk-UA"/>
        </w:rPr>
        <w:t xml:space="preserve">              </w:t>
      </w:r>
      <w:r>
        <w:rPr>
          <w:sz w:val="24"/>
          <w:szCs w:val="24"/>
          <w:u w:val="single"/>
          <w:lang w:val="uk-UA"/>
        </w:rPr>
        <w:tab/>
      </w:r>
    </w:p>
    <w:p w:rsidR="002F3096" w:rsidRPr="00996828" w:rsidRDefault="002F3096" w:rsidP="006A0D37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</w:rPr>
      </w:pPr>
      <w:r w:rsidRPr="00700453">
        <w:rPr>
          <w:sz w:val="24"/>
          <w:szCs w:val="24"/>
          <w:u w:val="single"/>
          <w:lang w:val="uk-UA"/>
        </w:rPr>
        <w:t xml:space="preserve"> 4. </w:t>
      </w:r>
      <w:r>
        <w:rPr>
          <w:sz w:val="24"/>
          <w:szCs w:val="24"/>
          <w:u w:val="single"/>
          <w:lang w:val="uk-UA"/>
        </w:rPr>
        <w:t>Е</w:t>
      </w:r>
      <w:r w:rsidRPr="006A0D37">
        <w:rPr>
          <w:sz w:val="24"/>
          <w:szCs w:val="24"/>
          <w:u w:val="single"/>
          <w:lang w:val="uk-UA"/>
        </w:rPr>
        <w:t>кономічна доцільність використання  програмного забезпечення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  </w:t>
      </w:r>
    </w:p>
    <w:p w:rsidR="002F3096" w:rsidRPr="00700453" w:rsidRDefault="002F3096" w:rsidP="00914291">
      <w:pPr>
        <w:tabs>
          <w:tab w:val="left" w:pos="9923"/>
        </w:tabs>
        <w:spacing w:line="360" w:lineRule="auto"/>
        <w:ind w:right="-285"/>
        <w:rPr>
          <w:sz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5. Охорона праці</w:t>
      </w:r>
      <w:r>
        <w:rPr>
          <w:sz w:val="24"/>
          <w:szCs w:val="24"/>
          <w:u w:val="single"/>
          <w:lang w:val="uk-UA"/>
        </w:rPr>
        <w:tab/>
      </w:r>
      <w:r w:rsidRPr="00700453">
        <w:rPr>
          <w:sz w:val="24"/>
          <w:u w:val="single"/>
          <w:lang w:val="uk-UA"/>
        </w:rPr>
        <w:t xml:space="preserve">          </w:t>
      </w:r>
    </w:p>
    <w:p w:rsidR="002F3096" w:rsidRPr="00B601BA" w:rsidRDefault="002F3096" w:rsidP="00B601BA">
      <w:pPr>
        <w:tabs>
          <w:tab w:val="left" w:pos="9923"/>
        </w:tabs>
        <w:spacing w:line="360" w:lineRule="auto"/>
        <w:ind w:right="-285"/>
        <w:rPr>
          <w:b/>
          <w:sz w:val="24"/>
          <w:szCs w:val="24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2F3096" w:rsidRPr="00A47B45" w:rsidRDefault="002F3096" w:rsidP="00A47B45">
      <w:pPr>
        <w:tabs>
          <w:tab w:val="left" w:pos="7088"/>
          <w:tab w:val="left" w:pos="9900"/>
        </w:tabs>
        <w:spacing w:line="360" w:lineRule="auto"/>
        <w:ind w:right="-284"/>
        <w:rPr>
          <w:b/>
          <w:sz w:val="24"/>
          <w:szCs w:val="24"/>
        </w:rPr>
      </w:pPr>
      <w:r w:rsidRPr="00B601BA">
        <w:rPr>
          <w:i/>
          <w:sz w:val="24"/>
          <w:szCs w:val="24"/>
          <w:u w:val="single"/>
        </w:rPr>
        <w:t>_</w:t>
      </w:r>
      <w:r w:rsidRPr="00B601BA">
        <w:rPr>
          <w:sz w:val="24"/>
          <w:szCs w:val="24"/>
          <w:u w:val="single"/>
        </w:rPr>
        <w:t xml:space="preserve">1. </w:t>
      </w:r>
      <w:r>
        <w:rPr>
          <w:sz w:val="24"/>
          <w:szCs w:val="24"/>
          <w:u w:val="single"/>
          <w:lang w:val="uk-UA"/>
        </w:rPr>
        <w:t>Основні етапи розпізнавання тексту</w:t>
      </w:r>
      <w:r>
        <w:rPr>
          <w:sz w:val="24"/>
          <w:szCs w:val="24"/>
          <w:u w:val="single"/>
        </w:rPr>
        <w:t xml:space="preserve"> (рис. </w:t>
      </w:r>
      <w:r>
        <w:rPr>
          <w:sz w:val="24"/>
          <w:szCs w:val="24"/>
          <w:u w:val="single"/>
          <w:lang w:val="uk-UA"/>
        </w:rPr>
        <w:t>1</w:t>
      </w:r>
      <w:r w:rsidRPr="00B601BA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uk-UA"/>
        </w:rPr>
        <w:t>1</w:t>
      </w:r>
      <w:r w:rsidRPr="00B601BA">
        <w:rPr>
          <w:sz w:val="24"/>
          <w:szCs w:val="24"/>
          <w:u w:val="single"/>
        </w:rPr>
        <w:t>, ст.1</w:t>
      </w:r>
      <w:r>
        <w:rPr>
          <w:sz w:val="24"/>
          <w:szCs w:val="24"/>
          <w:u w:val="single"/>
          <w:lang w:val="uk-UA"/>
        </w:rPr>
        <w:t>3</w:t>
      </w:r>
      <w:r w:rsidRPr="00B601BA">
        <w:rPr>
          <w:sz w:val="24"/>
          <w:szCs w:val="24"/>
          <w:u w:val="single"/>
        </w:rPr>
        <w:t>)</w:t>
      </w:r>
      <w:r w:rsidRPr="00A47B45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</w:t>
      </w:r>
    </w:p>
    <w:p w:rsidR="002F3096" w:rsidRPr="00B601BA" w:rsidRDefault="002F3096" w:rsidP="00996828">
      <w:pPr>
        <w:tabs>
          <w:tab w:val="left" w:pos="9639"/>
        </w:tabs>
        <w:spacing w:line="360" w:lineRule="auto"/>
        <w:ind w:right="-284"/>
        <w:rPr>
          <w:i/>
          <w:sz w:val="24"/>
          <w:szCs w:val="24"/>
          <w:u w:val="single"/>
        </w:rPr>
      </w:pPr>
      <w:r w:rsidRPr="00B601BA">
        <w:rPr>
          <w:sz w:val="24"/>
          <w:szCs w:val="24"/>
          <w:u w:val="single"/>
          <w:lang w:val="uk-UA"/>
        </w:rPr>
        <w:t xml:space="preserve">  </w:t>
      </w:r>
      <w:r w:rsidRPr="00B601BA">
        <w:rPr>
          <w:sz w:val="24"/>
          <w:szCs w:val="24"/>
          <w:u w:val="single"/>
        </w:rPr>
        <w:t>2.</w:t>
      </w:r>
      <w:r w:rsidRPr="00B601BA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Структура реалізації об’єкта розпізнавання</w:t>
      </w:r>
      <w:r w:rsidRPr="00B601BA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тексту </w:t>
      </w:r>
      <w:r w:rsidRPr="00B601BA">
        <w:rPr>
          <w:sz w:val="24"/>
          <w:szCs w:val="24"/>
          <w:u w:val="single"/>
          <w:lang w:val="uk-UA"/>
        </w:rPr>
        <w:t xml:space="preserve">(рис. </w:t>
      </w:r>
      <w:r>
        <w:rPr>
          <w:sz w:val="24"/>
          <w:szCs w:val="24"/>
          <w:u w:val="single"/>
          <w:lang w:val="uk-UA"/>
        </w:rPr>
        <w:t>2.1</w:t>
      </w:r>
      <w:r w:rsidRPr="00B601BA">
        <w:rPr>
          <w:sz w:val="24"/>
          <w:szCs w:val="24"/>
          <w:u w:val="single"/>
          <w:lang w:val="uk-UA"/>
        </w:rPr>
        <w:t>, ст.</w:t>
      </w:r>
      <w:r>
        <w:rPr>
          <w:sz w:val="24"/>
          <w:szCs w:val="24"/>
          <w:u w:val="single"/>
          <w:lang w:val="uk-UA"/>
        </w:rPr>
        <w:t>4</w:t>
      </w:r>
      <w:r w:rsidRPr="00326835">
        <w:rPr>
          <w:sz w:val="24"/>
          <w:szCs w:val="24"/>
          <w:u w:val="single"/>
        </w:rPr>
        <w:t>8</w:t>
      </w:r>
      <w:r w:rsidRPr="00B601BA">
        <w:rPr>
          <w:sz w:val="24"/>
          <w:szCs w:val="24"/>
          <w:u w:val="single"/>
          <w:lang w:val="uk-UA"/>
        </w:rPr>
        <w:t xml:space="preserve">) 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  <w:lang w:val="uk-UA"/>
        </w:rPr>
        <w:tab/>
      </w:r>
    </w:p>
    <w:p w:rsidR="002F3096" w:rsidRPr="00B601BA" w:rsidRDefault="002F3096" w:rsidP="00B601BA">
      <w:pPr>
        <w:tabs>
          <w:tab w:val="left" w:pos="9639"/>
        </w:tabs>
        <w:spacing w:line="360" w:lineRule="auto"/>
        <w:ind w:right="-284"/>
        <w:rPr>
          <w:i/>
          <w:sz w:val="24"/>
          <w:szCs w:val="24"/>
          <w:u w:val="single"/>
        </w:rPr>
      </w:pPr>
      <w:r w:rsidRPr="00B601BA">
        <w:rPr>
          <w:sz w:val="24"/>
          <w:szCs w:val="24"/>
          <w:u w:val="single"/>
          <w:lang w:val="uk-UA"/>
        </w:rPr>
        <w:t xml:space="preserve">  3</w:t>
      </w:r>
      <w:r w:rsidRPr="00B601BA">
        <w:rPr>
          <w:sz w:val="24"/>
          <w:szCs w:val="24"/>
          <w:u w:val="single"/>
        </w:rPr>
        <w:t>.</w:t>
      </w:r>
      <w:r w:rsidRPr="00B601BA">
        <w:rPr>
          <w:sz w:val="24"/>
          <w:szCs w:val="24"/>
          <w:u w:val="single"/>
          <w:lang w:val="uk-UA"/>
        </w:rPr>
        <w:t xml:space="preserve"> Вигляд інтерфейсу програми (рис. </w:t>
      </w:r>
      <w:r>
        <w:rPr>
          <w:sz w:val="24"/>
          <w:szCs w:val="24"/>
          <w:u w:val="single"/>
          <w:lang w:val="uk-UA"/>
        </w:rPr>
        <w:t>3.1</w:t>
      </w:r>
      <w:r w:rsidRPr="00B601BA">
        <w:rPr>
          <w:sz w:val="24"/>
          <w:szCs w:val="24"/>
          <w:u w:val="single"/>
          <w:lang w:val="uk-UA"/>
        </w:rPr>
        <w:t>, ст.</w:t>
      </w:r>
      <w:r>
        <w:rPr>
          <w:sz w:val="24"/>
          <w:szCs w:val="24"/>
          <w:u w:val="single"/>
          <w:lang w:val="uk-UA"/>
        </w:rPr>
        <w:t>5</w:t>
      </w:r>
      <w:r w:rsidRPr="00326835">
        <w:rPr>
          <w:sz w:val="24"/>
          <w:szCs w:val="24"/>
          <w:u w:val="single"/>
        </w:rPr>
        <w:t>1</w:t>
      </w:r>
      <w:r w:rsidRPr="00B601BA">
        <w:rPr>
          <w:sz w:val="24"/>
          <w:szCs w:val="24"/>
          <w:u w:val="single"/>
          <w:lang w:val="uk-UA"/>
        </w:rPr>
        <w:t xml:space="preserve">) </w:t>
      </w:r>
      <w:r w:rsidRPr="00A47B45">
        <w:rPr>
          <w:i/>
          <w:sz w:val="24"/>
          <w:szCs w:val="24"/>
          <w:u w:val="single"/>
        </w:rPr>
        <w:t xml:space="preserve">      </w:t>
      </w:r>
      <w:r>
        <w:rPr>
          <w:i/>
          <w:sz w:val="24"/>
          <w:szCs w:val="24"/>
          <w:u w:val="single"/>
          <w:lang w:val="uk-UA"/>
        </w:rPr>
        <w:t xml:space="preserve"> </w:t>
      </w:r>
      <w:r w:rsidRPr="00A47B45">
        <w:rPr>
          <w:i/>
          <w:sz w:val="24"/>
          <w:szCs w:val="24"/>
          <w:u w:val="single"/>
        </w:rPr>
        <w:t xml:space="preserve">  </w:t>
      </w:r>
      <w:r>
        <w:rPr>
          <w:i/>
          <w:sz w:val="24"/>
          <w:szCs w:val="24"/>
          <w:u w:val="single"/>
          <w:lang w:val="uk-UA"/>
        </w:rPr>
        <w:t xml:space="preserve">                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  <w:lang w:val="uk-UA"/>
        </w:rPr>
        <w:tab/>
      </w:r>
      <w:r w:rsidRPr="00B601BA">
        <w:rPr>
          <w:i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</w:t>
      </w:r>
      <w:r w:rsidRPr="00B601BA">
        <w:rPr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</w:t>
      </w:r>
      <w:r w:rsidRPr="00B601BA">
        <w:rPr>
          <w:i/>
          <w:sz w:val="24"/>
          <w:szCs w:val="24"/>
          <w:u w:val="single"/>
        </w:rPr>
        <w:t xml:space="preserve">                                            </w:t>
      </w:r>
    </w:p>
    <w:p w:rsidR="002F3096" w:rsidRPr="00B601BA" w:rsidRDefault="002F3096" w:rsidP="00996828">
      <w:pPr>
        <w:tabs>
          <w:tab w:val="left" w:pos="9639"/>
        </w:tabs>
        <w:spacing w:line="360" w:lineRule="auto"/>
        <w:ind w:right="-284"/>
        <w:rPr>
          <w:b/>
          <w:sz w:val="24"/>
          <w:szCs w:val="24"/>
        </w:rPr>
      </w:pPr>
      <w:r w:rsidRPr="00B601BA">
        <w:rPr>
          <w:i/>
          <w:sz w:val="24"/>
          <w:szCs w:val="24"/>
          <w:u w:val="single"/>
          <w:lang w:val="uk-UA"/>
        </w:rPr>
        <w:t xml:space="preserve">  </w:t>
      </w:r>
      <w:r w:rsidRPr="00B601BA">
        <w:rPr>
          <w:sz w:val="24"/>
          <w:szCs w:val="24"/>
          <w:u w:val="single"/>
          <w:lang w:val="uk-UA"/>
        </w:rPr>
        <w:t>4.</w:t>
      </w:r>
      <w:r>
        <w:rPr>
          <w:sz w:val="24"/>
          <w:szCs w:val="24"/>
          <w:u w:val="single"/>
          <w:lang w:val="uk-UA"/>
        </w:rPr>
        <w:t xml:space="preserve"> Процес порівняння символа з еталоном (рис. 3.4, ст.5</w:t>
      </w:r>
      <w:r w:rsidRPr="00326835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  <w:lang w:val="uk-UA"/>
        </w:rPr>
        <w:t>)</w:t>
      </w:r>
      <w:r w:rsidRPr="00A47B45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</w:r>
      <w:r w:rsidRPr="00A47B45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  <w:lang w:val="uk-UA"/>
        </w:rPr>
        <w:tab/>
      </w:r>
    </w:p>
    <w:p w:rsidR="002F3096" w:rsidRPr="00B601BA" w:rsidRDefault="002F3096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</w:rPr>
      </w:pPr>
    </w:p>
    <w:p w:rsidR="002F3096" w:rsidRDefault="002F3096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</w:p>
    <w:p w:rsidR="002F3096" w:rsidRPr="006541D3" w:rsidRDefault="002F3096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  <w:lang w:val="uk-UA"/>
        </w:rPr>
      </w:pPr>
    </w:p>
    <w:p w:rsidR="002F3096" w:rsidRPr="00B601BA" w:rsidRDefault="002F3096" w:rsidP="00735290">
      <w:pPr>
        <w:tabs>
          <w:tab w:val="left" w:pos="9923"/>
        </w:tabs>
        <w:spacing w:line="400" w:lineRule="exact"/>
        <w:ind w:right="-285"/>
        <w:rPr>
          <w:i/>
          <w:sz w:val="24"/>
          <w:u w:val="single"/>
        </w:rPr>
      </w:pPr>
    </w:p>
    <w:p w:rsidR="002F3096" w:rsidRPr="007A7949" w:rsidRDefault="002F3096" w:rsidP="00914291">
      <w:pPr>
        <w:pStyle w:val="Heading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t>6</w:t>
      </w:r>
      <w:r w:rsidRPr="007A7949">
        <w:rPr>
          <w:b/>
          <w:sz w:val="24"/>
          <w:szCs w:val="24"/>
          <w:u w:val="none"/>
        </w:rPr>
        <w:t xml:space="preserve">. Консультанти по проекту, із зазначенням розділів проекту, що стосуються їх </w:t>
      </w:r>
    </w:p>
    <w:p w:rsidR="002F3096" w:rsidRDefault="002F3096" w:rsidP="00914291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2977"/>
        <w:gridCol w:w="1984"/>
        <w:gridCol w:w="2127"/>
      </w:tblGrid>
      <w:tr w:rsidR="002F3096" w:rsidTr="00AC09F4">
        <w:trPr>
          <w:cantSplit/>
        </w:trPr>
        <w:tc>
          <w:tcPr>
            <w:tcW w:w="2410" w:type="dxa"/>
            <w:vMerge w:val="restart"/>
          </w:tcPr>
          <w:p w:rsidR="002F3096" w:rsidRPr="007A7949" w:rsidRDefault="002F3096" w:rsidP="00AC09F4">
            <w:pPr>
              <w:pStyle w:val="Heading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2F3096" w:rsidRPr="00EE403F" w:rsidRDefault="002F3096" w:rsidP="00AC09F4">
            <w:pPr>
              <w:pStyle w:val="Heading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2F3096" w:rsidRPr="007A7949" w:rsidRDefault="002F3096" w:rsidP="00AC09F4">
            <w:pPr>
              <w:pStyle w:val="Heading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2F3096" w:rsidRPr="007A7949" w:rsidRDefault="002F3096" w:rsidP="00AC09F4">
            <w:pPr>
              <w:pStyle w:val="Heading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2F3096" w:rsidRPr="00EE403F" w:rsidRDefault="002F3096" w:rsidP="00AC09F4">
            <w:pPr>
              <w:pStyle w:val="Heading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2F3096" w:rsidTr="00AC09F4">
        <w:trPr>
          <w:cantSplit/>
        </w:trPr>
        <w:tc>
          <w:tcPr>
            <w:tcW w:w="2410" w:type="dxa"/>
            <w:vMerge/>
          </w:tcPr>
          <w:p w:rsidR="002F3096" w:rsidRDefault="002F3096" w:rsidP="00AC09F4">
            <w:pPr>
              <w:pStyle w:val="Heading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2F3096" w:rsidRDefault="002F3096" w:rsidP="00AC09F4">
            <w:pPr>
              <w:pStyle w:val="Heading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2F3096" w:rsidRPr="00EE403F" w:rsidRDefault="002F3096" w:rsidP="00AC09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2F3096" w:rsidRPr="007A7949" w:rsidRDefault="002F3096" w:rsidP="00AC09F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2F3096" w:rsidRPr="00EE403F" w:rsidRDefault="002F3096" w:rsidP="00AC09F4">
            <w:pPr>
              <w:pStyle w:val="Heading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2F3096" w:rsidRPr="007A7949" w:rsidTr="00AC09F4">
        <w:tc>
          <w:tcPr>
            <w:tcW w:w="2410" w:type="dxa"/>
          </w:tcPr>
          <w:p w:rsidR="002F3096" w:rsidRPr="006746CC" w:rsidRDefault="002F3096" w:rsidP="00AC09F4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2F3096" w:rsidRPr="007A7949" w:rsidRDefault="002F3096" w:rsidP="006A0D37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Миронова І</w:t>
            </w:r>
            <w:r w:rsidRPr="006746CC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В.</w:t>
            </w:r>
            <w:r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2F3096" w:rsidRPr="007A7949" w:rsidRDefault="002F3096" w:rsidP="00AC09F4">
            <w:pPr>
              <w:pStyle w:val="Heading4"/>
              <w:rPr>
                <w:szCs w:val="24"/>
              </w:rPr>
            </w:pPr>
          </w:p>
        </w:tc>
        <w:tc>
          <w:tcPr>
            <w:tcW w:w="2127" w:type="dxa"/>
          </w:tcPr>
          <w:p w:rsidR="002F3096" w:rsidRPr="007A7949" w:rsidRDefault="002F3096" w:rsidP="00AC09F4">
            <w:pPr>
              <w:pStyle w:val="Heading4"/>
            </w:pPr>
          </w:p>
        </w:tc>
      </w:tr>
      <w:tr w:rsidR="002F3096" w:rsidTr="00AC09F4">
        <w:tc>
          <w:tcPr>
            <w:tcW w:w="2410" w:type="dxa"/>
          </w:tcPr>
          <w:p w:rsidR="002F3096" w:rsidRPr="007A7949" w:rsidRDefault="002F3096" w:rsidP="00AC09F4">
            <w:pPr>
              <w:pStyle w:val="Heading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2F3096" w:rsidRPr="006746CC" w:rsidRDefault="002F3096" w:rsidP="00AC09F4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2F3096" w:rsidRPr="006746CC" w:rsidRDefault="002F3096" w:rsidP="00AC09F4">
            <w:pPr>
              <w:pStyle w:val="Heading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2F3096" w:rsidRDefault="002F3096" w:rsidP="00AC09F4">
            <w:pPr>
              <w:pStyle w:val="Heading4"/>
              <w:rPr>
                <w:lang w:val="ru-RU"/>
              </w:rPr>
            </w:pPr>
          </w:p>
        </w:tc>
      </w:tr>
      <w:tr w:rsidR="002F3096" w:rsidTr="00AC09F4">
        <w:tc>
          <w:tcPr>
            <w:tcW w:w="2410" w:type="dxa"/>
          </w:tcPr>
          <w:p w:rsidR="002F3096" w:rsidRDefault="002F3096" w:rsidP="00AC09F4">
            <w:pPr>
              <w:pStyle w:val="Heading4"/>
              <w:spacing w:before="120" w:after="120"/>
              <w:rPr>
                <w:lang w:val="ru-RU"/>
              </w:rPr>
            </w:pPr>
          </w:p>
        </w:tc>
        <w:tc>
          <w:tcPr>
            <w:tcW w:w="2977" w:type="dxa"/>
          </w:tcPr>
          <w:p w:rsidR="002F3096" w:rsidRDefault="002F3096" w:rsidP="00AC09F4">
            <w:pPr>
              <w:spacing w:before="120" w:after="120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984" w:type="dxa"/>
          </w:tcPr>
          <w:p w:rsidR="002F3096" w:rsidRDefault="002F3096" w:rsidP="00AC09F4">
            <w:pPr>
              <w:pStyle w:val="Heading4"/>
              <w:rPr>
                <w:lang w:val="ru-RU"/>
              </w:rPr>
            </w:pPr>
          </w:p>
        </w:tc>
        <w:tc>
          <w:tcPr>
            <w:tcW w:w="2127" w:type="dxa"/>
          </w:tcPr>
          <w:p w:rsidR="002F3096" w:rsidRDefault="002F3096" w:rsidP="00AC09F4">
            <w:pPr>
              <w:pStyle w:val="Heading4"/>
              <w:rPr>
                <w:lang w:val="ru-RU"/>
              </w:rPr>
            </w:pPr>
          </w:p>
        </w:tc>
      </w:tr>
    </w:tbl>
    <w:p w:rsidR="002F3096" w:rsidRDefault="002F3096" w:rsidP="00914291">
      <w:pPr>
        <w:pStyle w:val="Heading4"/>
        <w:rPr>
          <w:sz w:val="28"/>
          <w:lang w:val="ru-RU"/>
        </w:rPr>
      </w:pPr>
    </w:p>
    <w:p w:rsidR="002F3096" w:rsidRDefault="002F3096" w:rsidP="00914291">
      <w:pPr>
        <w:pStyle w:val="Heading4"/>
        <w:jc w:val="both"/>
        <w:rPr>
          <w:lang w:val="ru-RU"/>
        </w:rPr>
      </w:pPr>
    </w:p>
    <w:p w:rsidR="002F3096" w:rsidRPr="004A3DB9" w:rsidRDefault="002F3096" w:rsidP="00914291">
      <w:pPr>
        <w:pStyle w:val="Heading4"/>
        <w:jc w:val="both"/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 xml:space="preserve">видачі завдання </w:t>
      </w:r>
      <w:r>
        <w:rPr>
          <w:b/>
          <w:sz w:val="24"/>
          <w:szCs w:val="24"/>
          <w:u w:val="none"/>
        </w:rPr>
        <w:t xml:space="preserve">    11 березня 2013 р.</w:t>
      </w:r>
    </w:p>
    <w:p w:rsidR="002F3096" w:rsidRPr="00E26847" w:rsidRDefault="002F3096" w:rsidP="00914291">
      <w:pPr>
        <w:pStyle w:val="Heading4"/>
        <w:jc w:val="right"/>
      </w:pPr>
      <w:r>
        <w:rPr>
          <w:noProof/>
          <w:lang w:val="ru-RU"/>
        </w:rPr>
        <w:pict>
          <v:line id="_x0000_s1030" style="position:absolute;left:0;text-align:left;z-index:251656704" from="139.7pt,1.7pt" to="481.7pt,1.7pt"/>
        </w:pict>
      </w:r>
    </w:p>
    <w:p w:rsidR="002F3096" w:rsidRPr="00E26847" w:rsidRDefault="002F3096" w:rsidP="00914291">
      <w:pPr>
        <w:pStyle w:val="Heading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                                  ___________________________                                       </w:t>
      </w:r>
    </w:p>
    <w:p w:rsidR="002F3096" w:rsidRPr="00E26847" w:rsidRDefault="002F3096" w:rsidP="00914291">
      <w:pPr>
        <w:pStyle w:val="Heading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2F3096" w:rsidRPr="00E26847" w:rsidRDefault="002F3096" w:rsidP="00914291">
      <w:pPr>
        <w:pStyle w:val="Heading4"/>
        <w:jc w:val="both"/>
      </w:pPr>
    </w:p>
    <w:p w:rsidR="002F3096" w:rsidRPr="00E26847" w:rsidRDefault="002F3096" w:rsidP="00914291">
      <w:pPr>
        <w:pStyle w:val="Heading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Завдання прийняв до виконання</w:t>
      </w:r>
      <w:r w:rsidRPr="00E26847">
        <w:t xml:space="preserve">    ____ ______________  </w:t>
      </w:r>
    </w:p>
    <w:p w:rsidR="002F3096" w:rsidRPr="00E26847" w:rsidRDefault="002F3096" w:rsidP="00914291">
      <w:pPr>
        <w:pStyle w:val="Heading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2F3096" w:rsidRDefault="002F3096" w:rsidP="00914291">
      <w:pPr>
        <w:rPr>
          <w:lang w:val="uk-UA"/>
        </w:rPr>
      </w:pPr>
    </w:p>
    <w:p w:rsidR="002F3096" w:rsidRPr="007A7949" w:rsidRDefault="002F3096" w:rsidP="00914291">
      <w:pPr>
        <w:pStyle w:val="Heading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2F3096" w:rsidRDefault="002F3096" w:rsidP="00914291">
      <w:pPr>
        <w:pStyle w:val="Heading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675"/>
        <w:gridCol w:w="5529"/>
        <w:gridCol w:w="2126"/>
        <w:gridCol w:w="1276"/>
      </w:tblGrid>
      <w:tr w:rsidR="002F3096" w:rsidTr="00AC09F4">
        <w:tc>
          <w:tcPr>
            <w:tcW w:w="675" w:type="dxa"/>
          </w:tcPr>
          <w:p w:rsidR="002F3096" w:rsidRPr="007A7949" w:rsidRDefault="002F3096" w:rsidP="00AC09F4">
            <w:pPr>
              <w:pStyle w:val="BodyText3"/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7A7949">
              <w:rPr>
                <w:b/>
                <w:sz w:val="24"/>
                <w:szCs w:val="24"/>
              </w:rPr>
              <w:t>Пор.</w:t>
            </w:r>
          </w:p>
          <w:p w:rsidR="002F3096" w:rsidRPr="007A7949" w:rsidRDefault="002F3096" w:rsidP="00AC09F4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529" w:type="dxa"/>
          </w:tcPr>
          <w:p w:rsidR="002F3096" w:rsidRPr="00E26847" w:rsidRDefault="002F3096" w:rsidP="00AC09F4">
            <w:pPr>
              <w:pStyle w:val="Heading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</w:p>
          <w:p w:rsidR="002F3096" w:rsidRPr="00E26847" w:rsidRDefault="002F3096" w:rsidP="00AC09F4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2F3096" w:rsidRPr="00E26847" w:rsidRDefault="002F3096" w:rsidP="00AC09F4">
            <w:pPr>
              <w:pStyle w:val="Heading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Термін виконання</w:t>
            </w:r>
          </w:p>
          <w:p w:rsidR="002F3096" w:rsidRPr="00E26847" w:rsidRDefault="002F3096" w:rsidP="00AC09F4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2F3096" w:rsidRPr="00E26847" w:rsidRDefault="002F3096" w:rsidP="00AC09F4">
            <w:pPr>
              <w:pStyle w:val="Heading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2F3096" w:rsidRPr="00E26847" w:rsidRDefault="002F3096" w:rsidP="00AC09F4">
            <w:pPr>
              <w:spacing w:before="60" w:after="60"/>
              <w:rPr>
                <w:bCs/>
                <w:sz w:val="24"/>
                <w:lang w:val="uk-UA"/>
              </w:rPr>
            </w:pPr>
            <w:r w:rsidRPr="00430A16">
              <w:rPr>
                <w:bCs/>
                <w:sz w:val="24"/>
                <w:lang w:val="uk-UA"/>
              </w:rPr>
              <w:t>Узгодження і оцінка результатів, що мають бути отримані</w:t>
            </w:r>
          </w:p>
        </w:tc>
        <w:tc>
          <w:tcPr>
            <w:tcW w:w="2126" w:type="dxa"/>
            <w:vAlign w:val="center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27.03.2013</w:t>
            </w:r>
          </w:p>
        </w:tc>
        <w:tc>
          <w:tcPr>
            <w:tcW w:w="1276" w:type="dxa"/>
            <w:vAlign w:val="center"/>
          </w:tcPr>
          <w:p w:rsidR="002F3096" w:rsidRPr="00C6088C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rPr>
          <w:trHeight w:val="390"/>
        </w:trPr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2F3096" w:rsidRPr="00E26847" w:rsidRDefault="002F3096" w:rsidP="006A0D37">
            <w:pPr>
              <w:rPr>
                <w:sz w:val="24"/>
                <w:szCs w:val="24"/>
                <w:lang w:val="uk-UA"/>
              </w:rPr>
            </w:pPr>
            <w:r w:rsidRPr="00430A16">
              <w:rPr>
                <w:sz w:val="24"/>
                <w:szCs w:val="24"/>
                <w:lang w:val="uk-UA"/>
              </w:rPr>
              <w:t xml:space="preserve">Аналіз </w:t>
            </w:r>
            <w:r>
              <w:rPr>
                <w:sz w:val="24"/>
                <w:szCs w:val="24"/>
                <w:lang w:val="uk-UA"/>
              </w:rPr>
              <w:t xml:space="preserve">вже наявних рішень та вибір методів і засобів </w:t>
            </w:r>
            <w:r w:rsidRPr="00430A16">
              <w:rPr>
                <w:sz w:val="24"/>
                <w:szCs w:val="24"/>
                <w:lang w:val="uk-UA"/>
              </w:rPr>
              <w:t xml:space="preserve">для реалізації </w:t>
            </w:r>
            <w:r>
              <w:rPr>
                <w:sz w:val="24"/>
                <w:szCs w:val="24"/>
                <w:lang w:val="uk-UA"/>
              </w:rPr>
              <w:t>поставленої цілі</w:t>
            </w:r>
          </w:p>
        </w:tc>
        <w:tc>
          <w:tcPr>
            <w:tcW w:w="2126" w:type="dxa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02.04.2013</w:t>
            </w: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2F3096" w:rsidRPr="00E26847" w:rsidRDefault="002F3096" w:rsidP="006A0D37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 w:rsidRPr="00430A16">
              <w:rPr>
                <w:bCs/>
                <w:sz w:val="24"/>
                <w:szCs w:val="24"/>
                <w:lang w:val="uk-UA"/>
              </w:rPr>
              <w:t xml:space="preserve">Розробка </w:t>
            </w:r>
            <w:r>
              <w:rPr>
                <w:bCs/>
                <w:sz w:val="24"/>
                <w:szCs w:val="24"/>
                <w:lang w:val="uk-UA"/>
              </w:rPr>
              <w:t>структури класів та алгоритмічного забезпечення</w:t>
            </w:r>
          </w:p>
        </w:tc>
        <w:tc>
          <w:tcPr>
            <w:tcW w:w="2126" w:type="dxa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12.04.2013</w:t>
            </w: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2F3096" w:rsidRPr="006A0D37" w:rsidRDefault="002F3096" w:rsidP="000317CB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uk-UA"/>
              </w:rPr>
              <w:t>Реалізація системи, розробка її функціональних можливостей та графічного інтерфейсу</w:t>
            </w:r>
          </w:p>
        </w:tc>
        <w:tc>
          <w:tcPr>
            <w:tcW w:w="2126" w:type="dxa"/>
            <w:vAlign w:val="center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15.04.2012</w:t>
            </w: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5529" w:type="dxa"/>
            <w:vAlign w:val="center"/>
          </w:tcPr>
          <w:p w:rsidR="002F3096" w:rsidRPr="00E26847" w:rsidRDefault="002F3096" w:rsidP="00AC09F4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06.05.2013</w:t>
            </w: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2F3096" w:rsidRPr="00E26847" w:rsidRDefault="002F3096" w:rsidP="00AC09F4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 охорони праці</w:t>
            </w:r>
          </w:p>
        </w:tc>
        <w:tc>
          <w:tcPr>
            <w:tcW w:w="2126" w:type="dxa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10.05.2012</w:t>
            </w: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2F3096" w:rsidRPr="00E26847" w:rsidRDefault="002F3096" w:rsidP="00AC09F4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2F3096" w:rsidRPr="00E26847" w:rsidRDefault="002F3096" w:rsidP="0079077F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15.05.2012</w:t>
            </w: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2F3096" w:rsidTr="00AC09F4">
        <w:tc>
          <w:tcPr>
            <w:tcW w:w="675" w:type="dxa"/>
          </w:tcPr>
          <w:p w:rsidR="002F3096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2F3096" w:rsidRPr="00E26847" w:rsidRDefault="002F3096" w:rsidP="00AC09F4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2F3096" w:rsidRPr="00E26847" w:rsidRDefault="002F3096" w:rsidP="00AC09F4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2F3096" w:rsidRDefault="002F3096" w:rsidP="00914291">
      <w:pPr>
        <w:pStyle w:val="Heading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2F3096" w:rsidRDefault="002F3096" w:rsidP="00914291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2F3096" w:rsidRDefault="002F3096" w:rsidP="00914291">
      <w:pPr>
        <w:rPr>
          <w:lang w:val="uk-UA"/>
        </w:rPr>
      </w:pPr>
      <w:r>
        <w:rPr>
          <w:lang w:val="uk-UA"/>
        </w:rPr>
        <w:t xml:space="preserve">            </w:t>
      </w:r>
    </w:p>
    <w:p w:rsidR="002F3096" w:rsidRDefault="002F3096" w:rsidP="00914291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2F3096" w:rsidRDefault="002F3096" w:rsidP="00430A16">
      <w:pPr>
        <w:ind w:left="1416" w:firstLine="708"/>
      </w:pPr>
      <w:r>
        <w:rPr>
          <w:lang w:val="uk-UA"/>
        </w:rPr>
        <w:t xml:space="preserve">                                                                                    (підпис)</w:t>
      </w:r>
    </w:p>
    <w:sectPr w:rsidR="002F3096" w:rsidSect="00A47B45">
      <w:headerReference w:type="even" r:id="rId7"/>
      <w:headerReference w:type="default" r:id="rId8"/>
      <w:pgSz w:w="11906" w:h="16838"/>
      <w:pgMar w:top="850" w:right="566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96" w:rsidRDefault="002F3096">
      <w:r>
        <w:separator/>
      </w:r>
    </w:p>
  </w:endnote>
  <w:endnote w:type="continuationSeparator" w:id="0">
    <w:p w:rsidR="002F3096" w:rsidRDefault="002F3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96" w:rsidRDefault="002F3096">
      <w:r>
        <w:separator/>
      </w:r>
    </w:p>
  </w:footnote>
  <w:footnote w:type="continuationSeparator" w:id="0">
    <w:p w:rsidR="002F3096" w:rsidRDefault="002F3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96" w:rsidRDefault="002F3096" w:rsidP="00AC09F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3096" w:rsidRDefault="002F3096" w:rsidP="00AC09F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096" w:rsidRPr="004A3DB9" w:rsidRDefault="002F3096" w:rsidP="00AC09F4">
    <w:pPr>
      <w:pStyle w:val="Header"/>
      <w:framePr w:wrap="around" w:vAnchor="text" w:hAnchor="margin" w:xAlign="right" w:y="1"/>
      <w:rPr>
        <w:rStyle w:val="PageNumber"/>
        <w:lang w:val="uk-UA"/>
      </w:rPr>
    </w:pPr>
  </w:p>
  <w:p w:rsidR="002F3096" w:rsidRDefault="002F3096" w:rsidP="00AC09F4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CD5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060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18629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2E605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570E6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AE56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641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AA9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B27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0B6A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291"/>
    <w:rsid w:val="00010969"/>
    <w:rsid w:val="000317CB"/>
    <w:rsid w:val="00037DBA"/>
    <w:rsid w:val="000D138C"/>
    <w:rsid w:val="000E73C4"/>
    <w:rsid w:val="00137A68"/>
    <w:rsid w:val="00154148"/>
    <w:rsid w:val="001A01BC"/>
    <w:rsid w:val="00201FAE"/>
    <w:rsid w:val="00226265"/>
    <w:rsid w:val="00240CB8"/>
    <w:rsid w:val="00294D4C"/>
    <w:rsid w:val="002F3096"/>
    <w:rsid w:val="00326835"/>
    <w:rsid w:val="003503A9"/>
    <w:rsid w:val="003E65C8"/>
    <w:rsid w:val="00407004"/>
    <w:rsid w:val="00430A16"/>
    <w:rsid w:val="00494978"/>
    <w:rsid w:val="004A3DB9"/>
    <w:rsid w:val="004B0E3C"/>
    <w:rsid w:val="005458AB"/>
    <w:rsid w:val="0058652C"/>
    <w:rsid w:val="005A641B"/>
    <w:rsid w:val="006172BE"/>
    <w:rsid w:val="00636001"/>
    <w:rsid w:val="006541D3"/>
    <w:rsid w:val="00657525"/>
    <w:rsid w:val="006746CC"/>
    <w:rsid w:val="006A0D37"/>
    <w:rsid w:val="00700453"/>
    <w:rsid w:val="00710FE1"/>
    <w:rsid w:val="00735290"/>
    <w:rsid w:val="0079077F"/>
    <w:rsid w:val="007A400F"/>
    <w:rsid w:val="007A7949"/>
    <w:rsid w:val="007B717A"/>
    <w:rsid w:val="007D36B2"/>
    <w:rsid w:val="0081703E"/>
    <w:rsid w:val="00823604"/>
    <w:rsid w:val="00863134"/>
    <w:rsid w:val="00907477"/>
    <w:rsid w:val="00914291"/>
    <w:rsid w:val="00996828"/>
    <w:rsid w:val="009A07B3"/>
    <w:rsid w:val="009A2DDE"/>
    <w:rsid w:val="009B322F"/>
    <w:rsid w:val="00A038BD"/>
    <w:rsid w:val="00A47B45"/>
    <w:rsid w:val="00AC09F4"/>
    <w:rsid w:val="00B601BA"/>
    <w:rsid w:val="00B91A5B"/>
    <w:rsid w:val="00C151F0"/>
    <w:rsid w:val="00C17576"/>
    <w:rsid w:val="00C1786A"/>
    <w:rsid w:val="00C6088C"/>
    <w:rsid w:val="00C65BFF"/>
    <w:rsid w:val="00CF3E8C"/>
    <w:rsid w:val="00D82B6D"/>
    <w:rsid w:val="00D874F4"/>
    <w:rsid w:val="00D91551"/>
    <w:rsid w:val="00DC5D55"/>
    <w:rsid w:val="00E114FE"/>
    <w:rsid w:val="00E26847"/>
    <w:rsid w:val="00E533AD"/>
    <w:rsid w:val="00E823D8"/>
    <w:rsid w:val="00EE403F"/>
    <w:rsid w:val="00F10763"/>
    <w:rsid w:val="00F356F9"/>
    <w:rsid w:val="00F45766"/>
    <w:rsid w:val="00FF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91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914291"/>
    <w:pPr>
      <w:keepNext/>
      <w:outlineLvl w:val="0"/>
    </w:pPr>
    <w:rPr>
      <w:b/>
      <w:sz w:val="32"/>
      <w:lang w:val="uk-UA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914291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914291"/>
    <w:pPr>
      <w:keepNext/>
      <w:jc w:val="center"/>
      <w:outlineLvl w:val="3"/>
    </w:pPr>
    <w:rPr>
      <w:sz w:val="32"/>
      <w:u w:val="single"/>
      <w:lang w:val="uk-UA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914291"/>
    <w:pPr>
      <w:keepNext/>
      <w:outlineLvl w:val="4"/>
    </w:pPr>
    <w:rPr>
      <w:sz w:val="28"/>
      <w:u w:val="single"/>
      <w:lang w:val="uk-UA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9142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914291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700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0700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0700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0700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07004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07004"/>
    <w:rPr>
      <w:rFonts w:ascii="Calibri" w:hAnsi="Calibri" w:cs="Times New Roman"/>
      <w:sz w:val="24"/>
      <w:szCs w:val="24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914291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914291"/>
    <w:rPr>
      <w:rFonts w:ascii="Arial" w:hAnsi="Arial" w:cs="Times New Roman"/>
      <w:b/>
      <w:sz w:val="20"/>
      <w:szCs w:val="20"/>
      <w:lang w:eastAsia="ru-RU"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914291"/>
    <w:rPr>
      <w:rFonts w:ascii="Times New Roman" w:hAnsi="Times New Roman" w:cs="Times New Roman"/>
      <w:sz w:val="20"/>
      <w:szCs w:val="20"/>
      <w:u w:val="single"/>
      <w:lang w:eastAsia="ru-RU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914291"/>
    <w:rPr>
      <w:rFonts w:ascii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1">
    <w:name w:val="Heading 6 Char1"/>
    <w:basedOn w:val="DefaultParagraphFont"/>
    <w:link w:val="Heading6"/>
    <w:uiPriority w:val="99"/>
    <w:locked/>
    <w:rsid w:val="00914291"/>
    <w:rPr>
      <w:rFonts w:ascii="Times New Roman" w:hAnsi="Times New Roman" w:cs="Times New Roman"/>
      <w:b/>
      <w:bCs/>
      <w:lang w:val="ru-RU" w:eastAsia="ru-RU"/>
    </w:rPr>
  </w:style>
  <w:style w:type="character" w:customStyle="1" w:styleId="Heading7Char1">
    <w:name w:val="Heading 7 Char1"/>
    <w:basedOn w:val="DefaultParagraphFont"/>
    <w:link w:val="Heading7"/>
    <w:uiPriority w:val="99"/>
    <w:locked/>
    <w:rsid w:val="00914291"/>
    <w:rPr>
      <w:rFonts w:ascii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rsid w:val="00914291"/>
    <w:rPr>
      <w:rFonts w:cs="Times New Roman"/>
    </w:rPr>
  </w:style>
  <w:style w:type="paragraph" w:styleId="Header">
    <w:name w:val="header"/>
    <w:basedOn w:val="Normal"/>
    <w:link w:val="HeaderChar1"/>
    <w:uiPriority w:val="99"/>
    <w:rsid w:val="009142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7004"/>
    <w:rPr>
      <w:rFonts w:ascii="Times New Roman" w:hAnsi="Times New Roman" w:cs="Times New Roman"/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914291"/>
    <w:rPr>
      <w:rFonts w:ascii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1"/>
    <w:uiPriority w:val="99"/>
    <w:rsid w:val="0091429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07004"/>
    <w:rPr>
      <w:rFonts w:ascii="Times New Roman" w:hAnsi="Times New Roman" w:cs="Times New Roman"/>
      <w:sz w:val="20"/>
      <w:szCs w:val="20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914291"/>
    <w:rPr>
      <w:rFonts w:ascii="Times New Roman" w:hAnsi="Times New Roman" w:cs="Times New Roman"/>
      <w:sz w:val="20"/>
      <w:szCs w:val="20"/>
      <w:lang w:val="ru-RU" w:eastAsia="ru-RU"/>
    </w:rPr>
  </w:style>
  <w:style w:type="paragraph" w:styleId="BodyText3">
    <w:name w:val="Body Text 3"/>
    <w:basedOn w:val="Normal"/>
    <w:link w:val="BodyText3Char1"/>
    <w:uiPriority w:val="99"/>
    <w:rsid w:val="009142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07004"/>
    <w:rPr>
      <w:rFonts w:ascii="Times New Roman" w:hAnsi="Times New Roman" w:cs="Times New Roman"/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locked/>
    <w:rsid w:val="00914291"/>
    <w:rPr>
      <w:rFonts w:ascii="Times New Roman" w:hAnsi="Times New Roman" w:cs="Times New Roman"/>
      <w:sz w:val="16"/>
      <w:szCs w:val="16"/>
      <w:lang w:val="ru-RU" w:eastAsia="ru-RU"/>
    </w:rPr>
  </w:style>
  <w:style w:type="paragraph" w:styleId="Footer">
    <w:name w:val="footer"/>
    <w:basedOn w:val="Normal"/>
    <w:link w:val="FooterChar1"/>
    <w:uiPriority w:val="99"/>
    <w:semiHidden/>
    <w:rsid w:val="004A3DB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7004"/>
    <w:rPr>
      <w:rFonts w:ascii="Times New Roman" w:hAnsi="Times New Roman" w:cs="Times New Roman"/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4A3DB9"/>
    <w:rPr>
      <w:rFonts w:ascii="Times New Roman" w:hAnsi="Times New Roman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2</Pages>
  <Words>622</Words>
  <Characters>3546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Івано-Франківський національний технічний університет нафти і газу</dc:title>
  <dc:subject/>
  <dc:creator>Яра</dc:creator>
  <cp:keywords/>
  <dc:description/>
  <cp:lastModifiedBy>Ваня</cp:lastModifiedBy>
  <cp:revision>7</cp:revision>
  <cp:lastPrinted>2010-06-04T08:53:00Z</cp:lastPrinted>
  <dcterms:created xsi:type="dcterms:W3CDTF">2013-06-06T16:17:00Z</dcterms:created>
  <dcterms:modified xsi:type="dcterms:W3CDTF">2013-06-07T22:19:00Z</dcterms:modified>
</cp:coreProperties>
</file>