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C9F" w:rsidRDefault="00561C9F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1C9F" w:rsidRDefault="00561C9F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1C9F" w:rsidRDefault="00561C9F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1C9F" w:rsidRDefault="00561C9F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1C9F" w:rsidRDefault="00561C9F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1C9F" w:rsidRDefault="00561C9F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1C9F" w:rsidRDefault="00561C9F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1C9F" w:rsidRDefault="00561C9F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1C9F" w:rsidRDefault="00561C9F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1C9F" w:rsidRDefault="00561C9F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1C9F" w:rsidRDefault="00561C9F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1C9F" w:rsidRDefault="00561C9F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1C9F" w:rsidRDefault="00561C9F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61C9F" w:rsidRPr="000A551D" w:rsidRDefault="00561C9F" w:rsidP="00B373F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A551D">
        <w:rPr>
          <w:rFonts w:ascii="Times New Roman" w:hAnsi="Times New Roman"/>
          <w:sz w:val="28"/>
          <w:szCs w:val="28"/>
          <w:lang w:val="uk-UA"/>
        </w:rPr>
        <w:t>ДОДАТКИ</w:t>
      </w:r>
    </w:p>
    <w:p w:rsidR="00561C9F" w:rsidRPr="000F2492" w:rsidRDefault="00561C9F" w:rsidP="000F2492">
      <w:pPr>
        <w:rPr>
          <w:rFonts w:ascii="Times New Roman" w:hAnsi="Times New Roman"/>
          <w:b/>
          <w:sz w:val="28"/>
          <w:szCs w:val="28"/>
        </w:rPr>
      </w:pPr>
    </w:p>
    <w:sectPr w:rsidR="00561C9F" w:rsidRPr="000F2492" w:rsidSect="004B68B4">
      <w:headerReference w:type="default" r:id="rId7"/>
      <w:pgSz w:w="11906" w:h="16838"/>
      <w:pgMar w:top="709" w:right="707" w:bottom="1418" w:left="1418" w:header="680" w:footer="340" w:gutter="0"/>
      <w:pgNumType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C9F" w:rsidRDefault="00561C9F" w:rsidP="000B0672">
      <w:pPr>
        <w:spacing w:after="0" w:line="240" w:lineRule="auto"/>
      </w:pPr>
      <w:r>
        <w:separator/>
      </w:r>
    </w:p>
  </w:endnote>
  <w:endnote w:type="continuationSeparator" w:id="0">
    <w:p w:rsidR="00561C9F" w:rsidRDefault="00561C9F" w:rsidP="000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C9F" w:rsidRDefault="00561C9F" w:rsidP="000B0672">
      <w:pPr>
        <w:spacing w:after="0" w:line="240" w:lineRule="auto"/>
      </w:pPr>
      <w:r>
        <w:separator/>
      </w:r>
    </w:p>
  </w:footnote>
  <w:footnote w:type="continuationSeparator" w:id="0">
    <w:p w:rsidR="00561C9F" w:rsidRDefault="00561C9F" w:rsidP="000B0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C9F" w:rsidRDefault="00561C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60C"/>
    <w:multiLevelType w:val="multilevel"/>
    <w:tmpl w:val="E0D8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F1720"/>
    <w:multiLevelType w:val="hybridMultilevel"/>
    <w:tmpl w:val="5518CF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94E2794"/>
    <w:multiLevelType w:val="multilevel"/>
    <w:tmpl w:val="A9D6FC8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B45BE1"/>
    <w:multiLevelType w:val="hybridMultilevel"/>
    <w:tmpl w:val="295409D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388799D"/>
    <w:multiLevelType w:val="multilevel"/>
    <w:tmpl w:val="BBD0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69D397C"/>
    <w:multiLevelType w:val="multilevel"/>
    <w:tmpl w:val="298C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0415BB"/>
    <w:multiLevelType w:val="hybridMultilevel"/>
    <w:tmpl w:val="F23446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1102D32"/>
    <w:multiLevelType w:val="hybridMultilevel"/>
    <w:tmpl w:val="3B56C348"/>
    <w:lvl w:ilvl="0" w:tplc="D5245F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756CD"/>
    <w:multiLevelType w:val="hybridMultilevel"/>
    <w:tmpl w:val="99C0E696"/>
    <w:lvl w:ilvl="0" w:tplc="DC68FB1A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70A5B53"/>
    <w:multiLevelType w:val="multilevel"/>
    <w:tmpl w:val="901CEA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AC1796A"/>
    <w:multiLevelType w:val="hybridMultilevel"/>
    <w:tmpl w:val="5316EDBC"/>
    <w:lvl w:ilvl="0" w:tplc="EB98B00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AD72664"/>
    <w:multiLevelType w:val="multilevel"/>
    <w:tmpl w:val="2006CD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5F7744"/>
    <w:multiLevelType w:val="multilevel"/>
    <w:tmpl w:val="760080A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  <w:rPr>
        <w:rFonts w:cs="Times New Roman"/>
      </w:rPr>
    </w:lvl>
  </w:abstractNum>
  <w:abstractNum w:abstractNumId="13">
    <w:nsid w:val="2CA85856"/>
    <w:multiLevelType w:val="hybridMultilevel"/>
    <w:tmpl w:val="A40259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0F61BE5"/>
    <w:multiLevelType w:val="multilevel"/>
    <w:tmpl w:val="8A0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66205A"/>
    <w:multiLevelType w:val="multilevel"/>
    <w:tmpl w:val="C580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A36461"/>
    <w:multiLevelType w:val="multilevel"/>
    <w:tmpl w:val="64EA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B21C51"/>
    <w:multiLevelType w:val="multilevel"/>
    <w:tmpl w:val="29EEE4C2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18">
    <w:nsid w:val="37F45882"/>
    <w:multiLevelType w:val="multilevel"/>
    <w:tmpl w:val="54FE0B94"/>
    <w:lvl w:ilvl="0">
      <w:start w:val="1"/>
      <w:numFmt w:val="bullet"/>
      <w:lvlText w:val="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19">
    <w:nsid w:val="3D0A5924"/>
    <w:multiLevelType w:val="multilevel"/>
    <w:tmpl w:val="2B5C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2D2CA1"/>
    <w:multiLevelType w:val="hybridMultilevel"/>
    <w:tmpl w:val="908A7756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12E40F4"/>
    <w:multiLevelType w:val="multilevel"/>
    <w:tmpl w:val="3222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B87991"/>
    <w:multiLevelType w:val="multilevel"/>
    <w:tmpl w:val="A0B0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88464F"/>
    <w:multiLevelType w:val="multilevel"/>
    <w:tmpl w:val="1E8A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45C14E15"/>
    <w:multiLevelType w:val="hybridMultilevel"/>
    <w:tmpl w:val="62D60752"/>
    <w:lvl w:ilvl="0" w:tplc="E19A7EEA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>
    <w:nsid w:val="4A6012D6"/>
    <w:multiLevelType w:val="multilevel"/>
    <w:tmpl w:val="AB78A5A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641A80"/>
    <w:multiLevelType w:val="multilevel"/>
    <w:tmpl w:val="9634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F30DC4"/>
    <w:multiLevelType w:val="hybridMultilevel"/>
    <w:tmpl w:val="00063CB4"/>
    <w:lvl w:ilvl="0" w:tplc="A702772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8">
    <w:nsid w:val="4C191F91"/>
    <w:multiLevelType w:val="hybridMultilevel"/>
    <w:tmpl w:val="7742AE14"/>
    <w:lvl w:ilvl="0" w:tplc="EB98B00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4E3B03B6"/>
    <w:multiLevelType w:val="multilevel"/>
    <w:tmpl w:val="1466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54144DE7"/>
    <w:multiLevelType w:val="multilevel"/>
    <w:tmpl w:val="C35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2358A1"/>
    <w:multiLevelType w:val="multilevel"/>
    <w:tmpl w:val="9FC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8EF2264"/>
    <w:multiLevelType w:val="multilevel"/>
    <w:tmpl w:val="287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0C2FE1"/>
    <w:multiLevelType w:val="multilevel"/>
    <w:tmpl w:val="2B8A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940F8C"/>
    <w:multiLevelType w:val="multilevel"/>
    <w:tmpl w:val="64A6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D792E37"/>
    <w:multiLevelType w:val="multilevel"/>
    <w:tmpl w:val="5662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70068B"/>
    <w:multiLevelType w:val="multilevel"/>
    <w:tmpl w:val="516C2366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37">
    <w:nsid w:val="64625728"/>
    <w:multiLevelType w:val="hybridMultilevel"/>
    <w:tmpl w:val="AFDE474A"/>
    <w:lvl w:ilvl="0" w:tplc="EB98B00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6AA4CB8"/>
    <w:multiLevelType w:val="multilevel"/>
    <w:tmpl w:val="05A8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6AC7306A"/>
    <w:multiLevelType w:val="hybridMultilevel"/>
    <w:tmpl w:val="297E0D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6B2541B5"/>
    <w:multiLevelType w:val="hybridMultilevel"/>
    <w:tmpl w:val="1660C3BE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7F35DA"/>
    <w:multiLevelType w:val="multilevel"/>
    <w:tmpl w:val="65D2B49A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42">
    <w:nsid w:val="6EF86C30"/>
    <w:multiLevelType w:val="hybridMultilevel"/>
    <w:tmpl w:val="ADAE8D00"/>
    <w:lvl w:ilvl="0" w:tplc="EB98B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E03FB5"/>
    <w:multiLevelType w:val="multilevel"/>
    <w:tmpl w:val="6738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>
    <w:nsid w:val="7594718C"/>
    <w:multiLevelType w:val="multilevel"/>
    <w:tmpl w:val="BBFE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7AD68DC"/>
    <w:multiLevelType w:val="multilevel"/>
    <w:tmpl w:val="1EB0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C22062"/>
    <w:multiLevelType w:val="multilevel"/>
    <w:tmpl w:val="3442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9E3561A"/>
    <w:multiLevelType w:val="hybridMultilevel"/>
    <w:tmpl w:val="CC185418"/>
    <w:lvl w:ilvl="0" w:tplc="EB98B00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>
    <w:nsid w:val="7A6B263C"/>
    <w:multiLevelType w:val="multilevel"/>
    <w:tmpl w:val="0F6A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43"/>
  </w:num>
  <w:num w:numId="3">
    <w:abstractNumId w:val="35"/>
  </w:num>
  <w:num w:numId="4">
    <w:abstractNumId w:val="16"/>
  </w:num>
  <w:num w:numId="5">
    <w:abstractNumId w:val="38"/>
  </w:num>
  <w:num w:numId="6">
    <w:abstractNumId w:val="4"/>
  </w:num>
  <w:num w:numId="7">
    <w:abstractNumId w:val="46"/>
  </w:num>
  <w:num w:numId="8">
    <w:abstractNumId w:val="14"/>
  </w:num>
  <w:num w:numId="9">
    <w:abstractNumId w:val="33"/>
  </w:num>
  <w:num w:numId="10">
    <w:abstractNumId w:val="5"/>
  </w:num>
  <w:num w:numId="11">
    <w:abstractNumId w:val="23"/>
  </w:num>
  <w:num w:numId="12">
    <w:abstractNumId w:val="19"/>
  </w:num>
  <w:num w:numId="13">
    <w:abstractNumId w:val="45"/>
  </w:num>
  <w:num w:numId="14">
    <w:abstractNumId w:val="3"/>
  </w:num>
  <w:num w:numId="15">
    <w:abstractNumId w:val="13"/>
  </w:num>
  <w:num w:numId="16">
    <w:abstractNumId w:val="24"/>
  </w:num>
  <w:num w:numId="17">
    <w:abstractNumId w:val="41"/>
  </w:num>
  <w:num w:numId="18">
    <w:abstractNumId w:val="27"/>
  </w:num>
  <w:num w:numId="19">
    <w:abstractNumId w:val="40"/>
  </w:num>
  <w:num w:numId="20">
    <w:abstractNumId w:val="42"/>
  </w:num>
  <w:num w:numId="21">
    <w:abstractNumId w:val="28"/>
  </w:num>
  <w:num w:numId="22">
    <w:abstractNumId w:val="37"/>
  </w:num>
  <w:num w:numId="23">
    <w:abstractNumId w:val="10"/>
  </w:num>
  <w:num w:numId="24">
    <w:abstractNumId w:val="47"/>
  </w:num>
  <w:num w:numId="25">
    <w:abstractNumId w:val="2"/>
  </w:num>
  <w:num w:numId="26">
    <w:abstractNumId w:val="25"/>
  </w:num>
  <w:num w:numId="27">
    <w:abstractNumId w:val="17"/>
  </w:num>
  <w:num w:numId="28">
    <w:abstractNumId w:val="6"/>
  </w:num>
  <w:num w:numId="29">
    <w:abstractNumId w:val="12"/>
  </w:num>
  <w:num w:numId="30">
    <w:abstractNumId w:val="29"/>
  </w:num>
  <w:num w:numId="31">
    <w:abstractNumId w:val="1"/>
  </w:num>
  <w:num w:numId="32">
    <w:abstractNumId w:val="7"/>
  </w:num>
  <w:num w:numId="33">
    <w:abstractNumId w:val="0"/>
  </w:num>
  <w:num w:numId="34">
    <w:abstractNumId w:val="15"/>
  </w:num>
  <w:num w:numId="35">
    <w:abstractNumId w:val="34"/>
  </w:num>
  <w:num w:numId="36">
    <w:abstractNumId w:val="22"/>
  </w:num>
  <w:num w:numId="37">
    <w:abstractNumId w:val="26"/>
  </w:num>
  <w:num w:numId="38">
    <w:abstractNumId w:val="32"/>
  </w:num>
  <w:num w:numId="39">
    <w:abstractNumId w:val="21"/>
  </w:num>
  <w:num w:numId="40">
    <w:abstractNumId w:val="48"/>
  </w:num>
  <w:num w:numId="41">
    <w:abstractNumId w:val="31"/>
  </w:num>
  <w:num w:numId="42">
    <w:abstractNumId w:val="18"/>
  </w:num>
  <w:num w:numId="43">
    <w:abstractNumId w:val="20"/>
  </w:num>
  <w:num w:numId="44">
    <w:abstractNumId w:val="11"/>
  </w:num>
  <w:num w:numId="45">
    <w:abstractNumId w:val="9"/>
  </w:num>
  <w:num w:numId="46">
    <w:abstractNumId w:val="39"/>
  </w:num>
  <w:num w:numId="47">
    <w:abstractNumId w:val="8"/>
  </w:num>
  <w:num w:numId="48">
    <w:abstractNumId w:val="36"/>
  </w:num>
  <w:num w:numId="49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208B"/>
    <w:rsid w:val="00005D4A"/>
    <w:rsid w:val="00015756"/>
    <w:rsid w:val="000428F7"/>
    <w:rsid w:val="0004731A"/>
    <w:rsid w:val="00061F7D"/>
    <w:rsid w:val="0007287E"/>
    <w:rsid w:val="00085D19"/>
    <w:rsid w:val="00091C24"/>
    <w:rsid w:val="000A2E6D"/>
    <w:rsid w:val="000A38C0"/>
    <w:rsid w:val="000A551D"/>
    <w:rsid w:val="000B0672"/>
    <w:rsid w:val="000B606E"/>
    <w:rsid w:val="000C66A7"/>
    <w:rsid w:val="000D6FA9"/>
    <w:rsid w:val="000E2B13"/>
    <w:rsid w:val="000E5D5B"/>
    <w:rsid w:val="000E6662"/>
    <w:rsid w:val="000F1929"/>
    <w:rsid w:val="000F2492"/>
    <w:rsid w:val="000F626C"/>
    <w:rsid w:val="00102B00"/>
    <w:rsid w:val="001052C0"/>
    <w:rsid w:val="00106E39"/>
    <w:rsid w:val="00123186"/>
    <w:rsid w:val="00131EF4"/>
    <w:rsid w:val="00133072"/>
    <w:rsid w:val="00144A04"/>
    <w:rsid w:val="00155A9F"/>
    <w:rsid w:val="00171BEE"/>
    <w:rsid w:val="0018119C"/>
    <w:rsid w:val="00181DB0"/>
    <w:rsid w:val="00186CB5"/>
    <w:rsid w:val="00195938"/>
    <w:rsid w:val="001A57C9"/>
    <w:rsid w:val="001D2CDD"/>
    <w:rsid w:val="001D55D9"/>
    <w:rsid w:val="001E26DA"/>
    <w:rsid w:val="001F10BE"/>
    <w:rsid w:val="002015A7"/>
    <w:rsid w:val="00244903"/>
    <w:rsid w:val="002B0384"/>
    <w:rsid w:val="002F2782"/>
    <w:rsid w:val="00307BBF"/>
    <w:rsid w:val="00321C9D"/>
    <w:rsid w:val="00325EF6"/>
    <w:rsid w:val="00354DD5"/>
    <w:rsid w:val="00387B7B"/>
    <w:rsid w:val="00387CF7"/>
    <w:rsid w:val="00396AE2"/>
    <w:rsid w:val="003A0AE3"/>
    <w:rsid w:val="003C5C57"/>
    <w:rsid w:val="003E0706"/>
    <w:rsid w:val="003E30C8"/>
    <w:rsid w:val="003F2382"/>
    <w:rsid w:val="00431CB4"/>
    <w:rsid w:val="004409F0"/>
    <w:rsid w:val="0044126A"/>
    <w:rsid w:val="00462FFD"/>
    <w:rsid w:val="004828AB"/>
    <w:rsid w:val="00487DF0"/>
    <w:rsid w:val="00490511"/>
    <w:rsid w:val="00496AAB"/>
    <w:rsid w:val="004A3353"/>
    <w:rsid w:val="004B68B4"/>
    <w:rsid w:val="004F1D47"/>
    <w:rsid w:val="004F65D1"/>
    <w:rsid w:val="00504520"/>
    <w:rsid w:val="005207E7"/>
    <w:rsid w:val="00532C67"/>
    <w:rsid w:val="0054035C"/>
    <w:rsid w:val="00561C9F"/>
    <w:rsid w:val="005A7196"/>
    <w:rsid w:val="005C1B12"/>
    <w:rsid w:val="005D4EDC"/>
    <w:rsid w:val="005F1B6A"/>
    <w:rsid w:val="006105B3"/>
    <w:rsid w:val="0061150E"/>
    <w:rsid w:val="00614BC7"/>
    <w:rsid w:val="00621074"/>
    <w:rsid w:val="00633984"/>
    <w:rsid w:val="0064473E"/>
    <w:rsid w:val="00656BC6"/>
    <w:rsid w:val="006616E2"/>
    <w:rsid w:val="006B110D"/>
    <w:rsid w:val="006B126F"/>
    <w:rsid w:val="006D5044"/>
    <w:rsid w:val="006D74AA"/>
    <w:rsid w:val="006F03DF"/>
    <w:rsid w:val="00740D8D"/>
    <w:rsid w:val="00741539"/>
    <w:rsid w:val="00773C3F"/>
    <w:rsid w:val="007876E4"/>
    <w:rsid w:val="007F7323"/>
    <w:rsid w:val="00811840"/>
    <w:rsid w:val="008210D4"/>
    <w:rsid w:val="00825D1F"/>
    <w:rsid w:val="008337E4"/>
    <w:rsid w:val="008476E5"/>
    <w:rsid w:val="00852857"/>
    <w:rsid w:val="00855DDB"/>
    <w:rsid w:val="0088207B"/>
    <w:rsid w:val="00882448"/>
    <w:rsid w:val="008923B7"/>
    <w:rsid w:val="00893F2C"/>
    <w:rsid w:val="008A419C"/>
    <w:rsid w:val="008A649F"/>
    <w:rsid w:val="008C319C"/>
    <w:rsid w:val="008D10D1"/>
    <w:rsid w:val="008D702F"/>
    <w:rsid w:val="008F21DE"/>
    <w:rsid w:val="008F6A3E"/>
    <w:rsid w:val="009035EA"/>
    <w:rsid w:val="009148AA"/>
    <w:rsid w:val="009165F0"/>
    <w:rsid w:val="009244F1"/>
    <w:rsid w:val="0092733A"/>
    <w:rsid w:val="0097441A"/>
    <w:rsid w:val="009816AD"/>
    <w:rsid w:val="009833F6"/>
    <w:rsid w:val="00994006"/>
    <w:rsid w:val="009D5B06"/>
    <w:rsid w:val="009F51CE"/>
    <w:rsid w:val="00A12E21"/>
    <w:rsid w:val="00A15D4D"/>
    <w:rsid w:val="00A23C65"/>
    <w:rsid w:val="00A26102"/>
    <w:rsid w:val="00A26600"/>
    <w:rsid w:val="00A266D7"/>
    <w:rsid w:val="00A40C39"/>
    <w:rsid w:val="00A876A8"/>
    <w:rsid w:val="00A87EDF"/>
    <w:rsid w:val="00AA0C79"/>
    <w:rsid w:val="00AB23B9"/>
    <w:rsid w:val="00AB28E7"/>
    <w:rsid w:val="00AC3089"/>
    <w:rsid w:val="00AC369C"/>
    <w:rsid w:val="00AE0329"/>
    <w:rsid w:val="00B00CF4"/>
    <w:rsid w:val="00B31B49"/>
    <w:rsid w:val="00B338F7"/>
    <w:rsid w:val="00B35CAA"/>
    <w:rsid w:val="00B373FE"/>
    <w:rsid w:val="00B4797E"/>
    <w:rsid w:val="00B54CE0"/>
    <w:rsid w:val="00B61391"/>
    <w:rsid w:val="00B633C0"/>
    <w:rsid w:val="00B72C39"/>
    <w:rsid w:val="00B8208B"/>
    <w:rsid w:val="00B86A03"/>
    <w:rsid w:val="00B903A9"/>
    <w:rsid w:val="00B957FB"/>
    <w:rsid w:val="00BA1A2E"/>
    <w:rsid w:val="00BB0D41"/>
    <w:rsid w:val="00BB7013"/>
    <w:rsid w:val="00C37DAF"/>
    <w:rsid w:val="00C42AFA"/>
    <w:rsid w:val="00C62B7A"/>
    <w:rsid w:val="00C875C7"/>
    <w:rsid w:val="00CB50B1"/>
    <w:rsid w:val="00CB750B"/>
    <w:rsid w:val="00CF3A3F"/>
    <w:rsid w:val="00D419AA"/>
    <w:rsid w:val="00D53B94"/>
    <w:rsid w:val="00DC6464"/>
    <w:rsid w:val="00DD06D4"/>
    <w:rsid w:val="00DF55E3"/>
    <w:rsid w:val="00E0055E"/>
    <w:rsid w:val="00E2564E"/>
    <w:rsid w:val="00E328B4"/>
    <w:rsid w:val="00E35A7F"/>
    <w:rsid w:val="00E5061C"/>
    <w:rsid w:val="00E625DC"/>
    <w:rsid w:val="00E66E4C"/>
    <w:rsid w:val="00E67CA0"/>
    <w:rsid w:val="00E9777F"/>
    <w:rsid w:val="00EC10BA"/>
    <w:rsid w:val="00ED13D6"/>
    <w:rsid w:val="00ED26C4"/>
    <w:rsid w:val="00EF3AF2"/>
    <w:rsid w:val="00F273DB"/>
    <w:rsid w:val="00F32098"/>
    <w:rsid w:val="00F41505"/>
    <w:rsid w:val="00F4533F"/>
    <w:rsid w:val="00F50A04"/>
    <w:rsid w:val="00F54749"/>
    <w:rsid w:val="00F64DF4"/>
    <w:rsid w:val="00FA704B"/>
    <w:rsid w:val="00FB5505"/>
    <w:rsid w:val="00FD1902"/>
    <w:rsid w:val="00FE39C6"/>
    <w:rsid w:val="00FF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F1"/>
    <w:pPr>
      <w:spacing w:after="200" w:line="276" w:lineRule="auto"/>
    </w:pPr>
    <w:rPr>
      <w:lang w:val="en-US" w:eastAsia="en-US"/>
    </w:rPr>
  </w:style>
  <w:style w:type="paragraph" w:styleId="Heading2">
    <w:name w:val="heading 2"/>
    <w:basedOn w:val="Normal"/>
    <w:link w:val="Heading2Char"/>
    <w:uiPriority w:val="99"/>
    <w:qFormat/>
    <w:rsid w:val="00F3209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9"/>
    <w:qFormat/>
    <w:rsid w:val="00F3209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3209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3209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customStyle="1" w:styleId="a">
    <w:name w:val="Чертежный"/>
    <w:uiPriority w:val="99"/>
    <w:rsid w:val="00B8208B"/>
    <w:pPr>
      <w:jc w:val="both"/>
    </w:pPr>
    <w:rPr>
      <w:rFonts w:ascii="ISOCPEUR" w:hAnsi="ISOCPEUR"/>
      <w:i/>
      <w:sz w:val="28"/>
      <w:szCs w:val="20"/>
      <w:lang w:val="uk-UA" w:eastAsia="uk-UA"/>
    </w:rPr>
  </w:style>
  <w:style w:type="paragraph" w:styleId="Header">
    <w:name w:val="header"/>
    <w:basedOn w:val="Normal"/>
    <w:link w:val="Head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B067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0B0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B0672"/>
    <w:rPr>
      <w:rFonts w:cs="Times New Roman"/>
    </w:rPr>
  </w:style>
  <w:style w:type="paragraph" w:styleId="NormalWeb">
    <w:name w:val="Normal (Web)"/>
    <w:basedOn w:val="Normal"/>
    <w:uiPriority w:val="99"/>
    <w:rsid w:val="00F3209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rsid w:val="00F32098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3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20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F0A2A"/>
    <w:pPr>
      <w:ind w:left="720"/>
      <w:contextualSpacing/>
    </w:pPr>
  </w:style>
  <w:style w:type="character" w:customStyle="1" w:styleId="hps">
    <w:name w:val="hps"/>
    <w:basedOn w:val="DefaultParagraphFont"/>
    <w:uiPriority w:val="99"/>
    <w:rsid w:val="0007287E"/>
    <w:rPr>
      <w:rFonts w:cs="Times New Roman"/>
    </w:rPr>
  </w:style>
  <w:style w:type="character" w:customStyle="1" w:styleId="atn">
    <w:name w:val="atn"/>
    <w:basedOn w:val="DefaultParagraphFont"/>
    <w:uiPriority w:val="99"/>
    <w:rsid w:val="004828AB"/>
    <w:rPr>
      <w:rFonts w:cs="Times New Roman"/>
    </w:rPr>
  </w:style>
  <w:style w:type="table" w:styleId="TableGrid">
    <w:name w:val="Table Grid"/>
    <w:basedOn w:val="TableNormal"/>
    <w:uiPriority w:val="99"/>
    <w:rsid w:val="00354DD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396AE2"/>
    <w:pPr>
      <w:spacing w:after="0" w:line="240" w:lineRule="auto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96AE2"/>
    <w:rPr>
      <w:rFonts w:ascii="Courier New" w:hAnsi="Courier New" w:cs="Times New Roman"/>
      <w:sz w:val="20"/>
      <w:szCs w:val="20"/>
      <w:lang w:eastAsia="ru-RU"/>
    </w:rPr>
  </w:style>
  <w:style w:type="character" w:customStyle="1" w:styleId="mw-headline">
    <w:name w:val="mw-headline"/>
    <w:basedOn w:val="DefaultParagraphFont"/>
    <w:uiPriority w:val="99"/>
    <w:rsid w:val="00307BBF"/>
    <w:rPr>
      <w:rFonts w:cs="Times New Roman"/>
    </w:rPr>
  </w:style>
  <w:style w:type="character" w:styleId="HTMLCode">
    <w:name w:val="HTML Code"/>
    <w:basedOn w:val="DefaultParagraphFont"/>
    <w:uiPriority w:val="99"/>
    <w:semiHidden/>
    <w:rsid w:val="000E6662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rsid w:val="003A0AE3"/>
    <w:rPr>
      <w:rFonts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rsid w:val="000B6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0B606E"/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l-var">
    <w:name w:val="hl-var"/>
    <w:basedOn w:val="DefaultParagraphFont"/>
    <w:uiPriority w:val="99"/>
    <w:rsid w:val="000B606E"/>
    <w:rPr>
      <w:rFonts w:cs="Times New Roman"/>
    </w:rPr>
  </w:style>
  <w:style w:type="character" w:customStyle="1" w:styleId="hl-code">
    <w:name w:val="hl-code"/>
    <w:basedOn w:val="DefaultParagraphFont"/>
    <w:uiPriority w:val="99"/>
    <w:rsid w:val="000B606E"/>
    <w:rPr>
      <w:rFonts w:cs="Times New Roman"/>
    </w:rPr>
  </w:style>
  <w:style w:type="character" w:customStyle="1" w:styleId="hl-identifier">
    <w:name w:val="hl-identifier"/>
    <w:basedOn w:val="DefaultParagraphFont"/>
    <w:uiPriority w:val="99"/>
    <w:rsid w:val="000B606E"/>
    <w:rPr>
      <w:rFonts w:cs="Times New Roman"/>
    </w:rPr>
  </w:style>
  <w:style w:type="character" w:customStyle="1" w:styleId="hl-brackets">
    <w:name w:val="hl-brackets"/>
    <w:basedOn w:val="DefaultParagraphFont"/>
    <w:uiPriority w:val="99"/>
    <w:rsid w:val="000B606E"/>
    <w:rPr>
      <w:rFonts w:cs="Times New Roman"/>
    </w:rPr>
  </w:style>
  <w:style w:type="character" w:customStyle="1" w:styleId="hl-quotes">
    <w:name w:val="hl-quotes"/>
    <w:basedOn w:val="DefaultParagraphFont"/>
    <w:uiPriority w:val="99"/>
    <w:rsid w:val="000B606E"/>
    <w:rPr>
      <w:rFonts w:cs="Times New Roman"/>
    </w:rPr>
  </w:style>
  <w:style w:type="character" w:customStyle="1" w:styleId="hl-string">
    <w:name w:val="hl-string"/>
    <w:basedOn w:val="DefaultParagraphFont"/>
    <w:uiPriority w:val="99"/>
    <w:rsid w:val="000B606E"/>
    <w:rPr>
      <w:rFonts w:cs="Times New Roman"/>
    </w:rPr>
  </w:style>
  <w:style w:type="character" w:customStyle="1" w:styleId="hl-reserved">
    <w:name w:val="hl-reserved"/>
    <w:basedOn w:val="DefaultParagraphFont"/>
    <w:uiPriority w:val="99"/>
    <w:rsid w:val="000B606E"/>
    <w:rPr>
      <w:rFonts w:cs="Times New Roman"/>
    </w:rPr>
  </w:style>
  <w:style w:type="character" w:customStyle="1" w:styleId="hl-inlinetags">
    <w:name w:val="hl-inlinetags"/>
    <w:basedOn w:val="DefaultParagraphFont"/>
    <w:uiPriority w:val="99"/>
    <w:rsid w:val="000B606E"/>
    <w:rPr>
      <w:rFonts w:cs="Times New Roman"/>
    </w:rPr>
  </w:style>
  <w:style w:type="character" w:customStyle="1" w:styleId="hl-comment">
    <w:name w:val="hl-comment"/>
    <w:basedOn w:val="DefaultParagraphFont"/>
    <w:uiPriority w:val="99"/>
    <w:rsid w:val="000B606E"/>
    <w:rPr>
      <w:rFonts w:cs="Times New Roman"/>
    </w:rPr>
  </w:style>
  <w:style w:type="character" w:customStyle="1" w:styleId="hl-number">
    <w:name w:val="hl-number"/>
    <w:basedOn w:val="DefaultParagraphFont"/>
    <w:uiPriority w:val="99"/>
    <w:rsid w:val="000B606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849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51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52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9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9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613</TotalTime>
  <Pages>1</Pages>
  <Words>3</Words>
  <Characters>19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Ваня</cp:lastModifiedBy>
  <cp:revision>27</cp:revision>
  <dcterms:created xsi:type="dcterms:W3CDTF">2012-05-03T22:21:00Z</dcterms:created>
  <dcterms:modified xsi:type="dcterms:W3CDTF">2013-05-06T20:25:00Z</dcterms:modified>
</cp:coreProperties>
</file>