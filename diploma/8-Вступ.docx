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4C" w:rsidRPr="009F1FD5" w:rsidRDefault="00FA494C" w:rsidP="006C624B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</w:pPr>
      <w:r w:rsidRPr="004409E3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ВСТУП</w:t>
      </w:r>
    </w:p>
    <w:p w:rsidR="00FA494C" w:rsidRPr="009F1FD5" w:rsidRDefault="00FA494C" w:rsidP="006C624B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</w:pPr>
    </w:p>
    <w:p w:rsidR="00FA494C" w:rsidRPr="006C624B" w:rsidRDefault="00FA494C" w:rsidP="006C624B">
      <w:pPr>
        <w:widowControl w:val="0"/>
        <w:autoSpaceDE w:val="0"/>
        <w:autoSpaceDN w:val="0"/>
        <w:adjustRightInd w:val="0"/>
        <w:spacing w:after="0" w:line="360" w:lineRule="auto"/>
        <w:ind w:right="-69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E5217">
        <w:rPr>
          <w:rFonts w:ascii="Times New Roman" w:hAnsi="Times New Roman"/>
          <w:sz w:val="28"/>
          <w:szCs w:val="28"/>
          <w:lang w:val="uk-UA"/>
        </w:rPr>
        <w:t xml:space="preserve">Рішення проблеми </w:t>
      </w:r>
      <w:r w:rsidRPr="00650DFF">
        <w:rPr>
          <w:rFonts w:ascii="Times New Roman" w:hAnsi="Times New Roman"/>
          <w:sz w:val="28"/>
          <w:szCs w:val="28"/>
          <w:lang w:val="uk-UA"/>
        </w:rPr>
        <w:t>взаємодії людини й ЕОМ</w:t>
      </w:r>
      <w:r w:rsidRPr="006C62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важливим аспектом у сучасному компютеризованому світі</w:t>
      </w:r>
      <w:r w:rsidRPr="006C624B">
        <w:rPr>
          <w:rFonts w:ascii="Times New Roman" w:hAnsi="Times New Roman"/>
          <w:sz w:val="28"/>
          <w:szCs w:val="28"/>
          <w:lang w:val="ru-RU"/>
        </w:rPr>
        <w:t>.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50DFF">
        <w:rPr>
          <w:rFonts w:ascii="Times New Roman" w:hAnsi="Times New Roman"/>
          <w:sz w:val="28"/>
          <w:szCs w:val="28"/>
          <w:lang w:val="uk-UA"/>
        </w:rPr>
        <w:t>нтелектуалізація взаємодії за допомогою сучасних досягнень в області цифрової обробки інформації і штучного інтелекту</w:t>
      </w:r>
      <w:r>
        <w:rPr>
          <w:rFonts w:ascii="Times New Roman" w:hAnsi="Times New Roman"/>
          <w:sz w:val="28"/>
          <w:szCs w:val="28"/>
          <w:lang w:val="uk-UA"/>
        </w:rPr>
        <w:t xml:space="preserve"> може значно підвищити продуктивність людини яка використовує ЕОМ. Одна</w:t>
      </w:r>
      <w:r w:rsidRPr="00650DF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50DFF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0DFF">
        <w:rPr>
          <w:rFonts w:ascii="Times New Roman" w:hAnsi="Times New Roman"/>
          <w:sz w:val="28"/>
          <w:szCs w:val="28"/>
          <w:lang w:val="uk-UA"/>
        </w:rPr>
        <w:t xml:space="preserve"> найбільш розповсюджених задач, пов'язаних із проблемою організації взаємодії людини й ЕОМ, - це розпізнавання рукописного тексту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E5217">
        <w:rPr>
          <w:rFonts w:ascii="Times New Roman" w:hAnsi="Times New Roman"/>
          <w:sz w:val="28"/>
          <w:szCs w:val="28"/>
          <w:lang w:val="uk-UA"/>
        </w:rPr>
        <w:t>Використати так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систему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можна в різних сферах, що стосують</w:t>
      </w:r>
      <w:r>
        <w:rPr>
          <w:rFonts w:ascii="Times New Roman" w:hAnsi="Times New Roman"/>
          <w:sz w:val="28"/>
          <w:szCs w:val="28"/>
          <w:lang w:val="uk-UA"/>
        </w:rPr>
        <w:t>ся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введення інформації в ЕОМ</w:t>
      </w:r>
      <w:r w:rsidRPr="002E5217">
        <w:rPr>
          <w:rFonts w:ascii="Times New Roman" w:hAnsi="Times New Roman"/>
          <w:sz w:val="28"/>
          <w:szCs w:val="28"/>
          <w:lang w:val="uk-UA"/>
        </w:rPr>
        <w:t>. Прикладом можуть служити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 звичайне введення тексу у форму пошуку на сайті, так і ведення документації на будь-якому підприємстві</w:t>
      </w:r>
      <w:r w:rsidRPr="002E5217">
        <w:rPr>
          <w:rFonts w:ascii="Times New Roman" w:hAnsi="Times New Roman"/>
          <w:sz w:val="28"/>
          <w:szCs w:val="28"/>
          <w:lang w:val="uk-UA"/>
        </w:rPr>
        <w:t>.</w:t>
      </w:r>
    </w:p>
    <w:p w:rsidR="00FA494C" w:rsidRPr="006C624B" w:rsidRDefault="00FA494C" w:rsidP="006C624B">
      <w:pPr>
        <w:widowControl w:val="0"/>
        <w:autoSpaceDE w:val="0"/>
        <w:autoSpaceDN w:val="0"/>
        <w:adjustRightInd w:val="0"/>
        <w:spacing w:after="0" w:line="360" w:lineRule="auto"/>
        <w:ind w:right="-5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E5217">
        <w:rPr>
          <w:rFonts w:ascii="Times New Roman" w:hAnsi="Times New Roman"/>
          <w:sz w:val="28"/>
          <w:szCs w:val="28"/>
          <w:lang w:val="uk-UA"/>
        </w:rPr>
        <w:t xml:space="preserve">В наш час існує не так багато систем </w:t>
      </w:r>
      <w:r>
        <w:rPr>
          <w:rFonts w:ascii="Times New Roman" w:hAnsi="Times New Roman"/>
          <w:sz w:val="28"/>
          <w:szCs w:val="28"/>
          <w:lang w:val="uk-UA"/>
        </w:rPr>
        <w:t>для розпізнавання рукописного тексту. Ті системи що є, в основному орієнтовані на розпізнавання тексту із  зображень.</w:t>
      </w:r>
    </w:p>
    <w:p w:rsidR="00FA494C" w:rsidRDefault="00FA494C" w:rsidP="006C624B">
      <w:pPr>
        <w:widowControl w:val="0"/>
        <w:autoSpaceDE w:val="0"/>
        <w:autoSpaceDN w:val="0"/>
        <w:adjustRightInd w:val="0"/>
        <w:spacing w:after="0" w:line="360" w:lineRule="auto"/>
        <w:ind w:right="-38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C624B">
        <w:rPr>
          <w:rFonts w:ascii="Times New Roman" w:hAnsi="Times New Roman"/>
          <w:sz w:val="28"/>
          <w:szCs w:val="28"/>
          <w:lang w:val="ru-RU"/>
        </w:rPr>
        <w:t xml:space="preserve">Дана тема </w:t>
      </w:r>
      <w:r>
        <w:rPr>
          <w:rFonts w:ascii="Times New Roman" w:hAnsi="Times New Roman"/>
          <w:sz w:val="28"/>
          <w:szCs w:val="28"/>
          <w:lang w:val="uk-UA"/>
        </w:rPr>
        <w:t>являється</w:t>
      </w:r>
      <w:r w:rsidRPr="006C624B">
        <w:rPr>
          <w:rFonts w:ascii="Times New Roman" w:hAnsi="Times New Roman"/>
          <w:sz w:val="28"/>
          <w:szCs w:val="28"/>
          <w:lang w:val="ru-RU"/>
        </w:rPr>
        <w:t xml:space="preserve"> актуальною</w:t>
      </w:r>
      <w:r>
        <w:rPr>
          <w:rFonts w:ascii="Times New Roman" w:hAnsi="Times New Roman"/>
          <w:sz w:val="28"/>
          <w:szCs w:val="28"/>
          <w:lang w:val="uk-UA"/>
        </w:rPr>
        <w:t>, так як з кожним роком все більше і більше компютер стає невідємною частиною нашого життя.</w:t>
      </w:r>
    </w:p>
    <w:p w:rsidR="00FA494C" w:rsidRPr="002E5217" w:rsidRDefault="00FA494C" w:rsidP="006C624B">
      <w:pPr>
        <w:widowControl w:val="0"/>
        <w:autoSpaceDE w:val="0"/>
        <w:autoSpaceDN w:val="0"/>
        <w:adjustRightInd w:val="0"/>
        <w:spacing w:after="0" w:line="360" w:lineRule="auto"/>
        <w:ind w:right="-131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 даної роботи є розробка програми, за допомогою якої можна розпізнати рукописний текст одразу ж під час написання написання. Основним завданням є</w:t>
      </w:r>
      <w:r w:rsidRPr="002E52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роспізнаввя введених символів.</w:t>
      </w:r>
    </w:p>
    <w:p w:rsidR="00FA494C" w:rsidRPr="002E5217" w:rsidRDefault="00FA494C" w:rsidP="006C624B">
      <w:pPr>
        <w:widowControl w:val="0"/>
        <w:autoSpaceDE w:val="0"/>
        <w:autoSpaceDN w:val="0"/>
        <w:adjustRightInd w:val="0"/>
        <w:spacing w:after="0" w:line="360" w:lineRule="auto"/>
        <w:ind w:right="-38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A494C" w:rsidRPr="004409E3" w:rsidRDefault="00FA494C" w:rsidP="006C624B">
      <w:pPr>
        <w:spacing w:after="0" w:line="360" w:lineRule="auto"/>
        <w:ind w:firstLine="567"/>
        <w:jc w:val="both"/>
        <w:rPr>
          <w:lang w:val="uk-UA" w:eastAsia="ru-RU"/>
        </w:rPr>
      </w:pPr>
    </w:p>
    <w:sectPr w:rsidR="00FA494C" w:rsidRPr="004409E3" w:rsidSect="006C624B">
      <w:headerReference w:type="default" r:id="rId7"/>
      <w:pgSz w:w="11906" w:h="16838"/>
      <w:pgMar w:top="709" w:right="707" w:bottom="1418" w:left="1418" w:header="680" w:footer="340" w:gutter="0"/>
      <w:pgNumType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94C" w:rsidRDefault="00FA494C" w:rsidP="000B0672">
      <w:pPr>
        <w:spacing w:after="0" w:line="240" w:lineRule="auto"/>
      </w:pPr>
      <w:r>
        <w:separator/>
      </w:r>
    </w:p>
  </w:endnote>
  <w:endnote w:type="continuationSeparator" w:id="0">
    <w:p w:rsidR="00FA494C" w:rsidRDefault="00FA494C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MS P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94C" w:rsidRDefault="00FA494C" w:rsidP="000B0672">
      <w:pPr>
        <w:spacing w:after="0" w:line="240" w:lineRule="auto"/>
      </w:pPr>
      <w:r>
        <w:separator/>
      </w:r>
    </w:p>
  </w:footnote>
  <w:footnote w:type="continuationSeparator" w:id="0">
    <w:p w:rsidR="00FA494C" w:rsidRDefault="00FA494C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94C" w:rsidRDefault="00FA494C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FA494C" w:rsidRDefault="00FA494C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FA494C" w:rsidRDefault="00FA494C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FA494C" w:rsidRDefault="00FA494C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FA494C" w:rsidRDefault="00FA494C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FA494C" w:rsidRDefault="00FA494C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FA494C" w:rsidRDefault="00FA494C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FA494C" w:rsidRPr="008923B7" w:rsidRDefault="00FA494C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6</w:t>
                    </w:r>
                  </w:fldSimple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FA494C" w:rsidRDefault="00FA494C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ПІ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-03.00.00.000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2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5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8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6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6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3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1"/>
  </w:num>
  <w:num w:numId="5">
    <w:abstractNumId w:val="30"/>
  </w:num>
  <w:num w:numId="6">
    <w:abstractNumId w:val="25"/>
  </w:num>
  <w:num w:numId="7">
    <w:abstractNumId w:val="40"/>
  </w:num>
  <w:num w:numId="8">
    <w:abstractNumId w:val="27"/>
  </w:num>
  <w:num w:numId="9">
    <w:abstractNumId w:val="12"/>
  </w:num>
  <w:num w:numId="10">
    <w:abstractNumId w:val="43"/>
  </w:num>
  <w:num w:numId="11">
    <w:abstractNumId w:val="26"/>
  </w:num>
  <w:num w:numId="12">
    <w:abstractNumId w:val="15"/>
  </w:num>
  <w:num w:numId="13">
    <w:abstractNumId w:val="39"/>
  </w:num>
  <w:num w:numId="14">
    <w:abstractNumId w:val="18"/>
  </w:num>
  <w:num w:numId="15">
    <w:abstractNumId w:val="8"/>
  </w:num>
  <w:num w:numId="16">
    <w:abstractNumId w:val="29"/>
  </w:num>
  <w:num w:numId="17">
    <w:abstractNumId w:val="38"/>
  </w:num>
  <w:num w:numId="18">
    <w:abstractNumId w:val="14"/>
  </w:num>
  <w:num w:numId="19">
    <w:abstractNumId w:val="34"/>
  </w:num>
  <w:num w:numId="20">
    <w:abstractNumId w:val="37"/>
  </w:num>
  <w:num w:numId="21">
    <w:abstractNumId w:val="41"/>
  </w:num>
  <w:num w:numId="22">
    <w:abstractNumId w:val="4"/>
  </w:num>
  <w:num w:numId="23">
    <w:abstractNumId w:val="19"/>
  </w:num>
  <w:num w:numId="24">
    <w:abstractNumId w:val="10"/>
  </w:num>
  <w:num w:numId="25">
    <w:abstractNumId w:val="7"/>
  </w:num>
  <w:num w:numId="26">
    <w:abstractNumId w:val="13"/>
  </w:num>
  <w:num w:numId="27">
    <w:abstractNumId w:val="3"/>
  </w:num>
  <w:num w:numId="28">
    <w:abstractNumId w:val="6"/>
  </w:num>
  <w:num w:numId="29">
    <w:abstractNumId w:val="31"/>
  </w:num>
  <w:num w:numId="30">
    <w:abstractNumId w:val="5"/>
  </w:num>
  <w:num w:numId="31">
    <w:abstractNumId w:val="9"/>
  </w:num>
  <w:num w:numId="32">
    <w:abstractNumId w:val="28"/>
  </w:num>
  <w:num w:numId="33">
    <w:abstractNumId w:val="24"/>
  </w:num>
  <w:num w:numId="34">
    <w:abstractNumId w:val="33"/>
  </w:num>
  <w:num w:numId="35">
    <w:abstractNumId w:val="2"/>
  </w:num>
  <w:num w:numId="36">
    <w:abstractNumId w:val="35"/>
  </w:num>
  <w:num w:numId="37">
    <w:abstractNumId w:val="21"/>
  </w:num>
  <w:num w:numId="38">
    <w:abstractNumId w:val="32"/>
  </w:num>
  <w:num w:numId="39">
    <w:abstractNumId w:val="23"/>
  </w:num>
  <w:num w:numId="40">
    <w:abstractNumId w:val="16"/>
  </w:num>
  <w:num w:numId="41">
    <w:abstractNumId w:val="11"/>
  </w:num>
  <w:num w:numId="42">
    <w:abstractNumId w:val="22"/>
  </w:num>
  <w:num w:numId="43">
    <w:abstractNumId w:val="0"/>
  </w:num>
  <w:num w:numId="44">
    <w:abstractNumId w:val="3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446F"/>
    <w:rsid w:val="00027FCA"/>
    <w:rsid w:val="000304A6"/>
    <w:rsid w:val="00031DA4"/>
    <w:rsid w:val="00035CEF"/>
    <w:rsid w:val="00053D9B"/>
    <w:rsid w:val="0007287E"/>
    <w:rsid w:val="00081913"/>
    <w:rsid w:val="00094D0E"/>
    <w:rsid w:val="000A2E6D"/>
    <w:rsid w:val="000A3119"/>
    <w:rsid w:val="000B0672"/>
    <w:rsid w:val="000C66A7"/>
    <w:rsid w:val="000C794B"/>
    <w:rsid w:val="000F626C"/>
    <w:rsid w:val="00102B00"/>
    <w:rsid w:val="00106E39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D4E43"/>
    <w:rsid w:val="001E7E1E"/>
    <w:rsid w:val="001F10BE"/>
    <w:rsid w:val="001F79EC"/>
    <w:rsid w:val="00206DEB"/>
    <w:rsid w:val="002075A7"/>
    <w:rsid w:val="00210D5B"/>
    <w:rsid w:val="00230A9B"/>
    <w:rsid w:val="0023232D"/>
    <w:rsid w:val="002343C8"/>
    <w:rsid w:val="00257CF3"/>
    <w:rsid w:val="00270D8D"/>
    <w:rsid w:val="002749EE"/>
    <w:rsid w:val="002A2BD8"/>
    <w:rsid w:val="002D16A0"/>
    <w:rsid w:val="002E0C3B"/>
    <w:rsid w:val="002E5217"/>
    <w:rsid w:val="002E7007"/>
    <w:rsid w:val="002F2782"/>
    <w:rsid w:val="002F5012"/>
    <w:rsid w:val="00301267"/>
    <w:rsid w:val="003261F5"/>
    <w:rsid w:val="00354DD5"/>
    <w:rsid w:val="00362845"/>
    <w:rsid w:val="00363149"/>
    <w:rsid w:val="00381A07"/>
    <w:rsid w:val="00383E5A"/>
    <w:rsid w:val="003842DB"/>
    <w:rsid w:val="00387B7B"/>
    <w:rsid w:val="0039282C"/>
    <w:rsid w:val="00396AE2"/>
    <w:rsid w:val="003B3140"/>
    <w:rsid w:val="003C1076"/>
    <w:rsid w:val="003C2AAF"/>
    <w:rsid w:val="003C5C57"/>
    <w:rsid w:val="003C7FE3"/>
    <w:rsid w:val="003D2BBC"/>
    <w:rsid w:val="003E0A3A"/>
    <w:rsid w:val="003F3EB4"/>
    <w:rsid w:val="003F4033"/>
    <w:rsid w:val="00431CB4"/>
    <w:rsid w:val="00434898"/>
    <w:rsid w:val="00434C0B"/>
    <w:rsid w:val="00437C66"/>
    <w:rsid w:val="004409E3"/>
    <w:rsid w:val="004409F0"/>
    <w:rsid w:val="00440A84"/>
    <w:rsid w:val="00445A02"/>
    <w:rsid w:val="004828AB"/>
    <w:rsid w:val="00483BF3"/>
    <w:rsid w:val="0048609E"/>
    <w:rsid w:val="00490511"/>
    <w:rsid w:val="00496AAB"/>
    <w:rsid w:val="00496BC7"/>
    <w:rsid w:val="004A335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7A78"/>
    <w:rsid w:val="0054562B"/>
    <w:rsid w:val="0055705B"/>
    <w:rsid w:val="00560304"/>
    <w:rsid w:val="00560577"/>
    <w:rsid w:val="00563EDB"/>
    <w:rsid w:val="00565260"/>
    <w:rsid w:val="005A6A32"/>
    <w:rsid w:val="005C1B12"/>
    <w:rsid w:val="005E5190"/>
    <w:rsid w:val="005E718A"/>
    <w:rsid w:val="00612955"/>
    <w:rsid w:val="00631EB8"/>
    <w:rsid w:val="006422B3"/>
    <w:rsid w:val="00646249"/>
    <w:rsid w:val="00647D44"/>
    <w:rsid w:val="00650DFF"/>
    <w:rsid w:val="00654045"/>
    <w:rsid w:val="00660BD1"/>
    <w:rsid w:val="00671215"/>
    <w:rsid w:val="00671AFC"/>
    <w:rsid w:val="00696001"/>
    <w:rsid w:val="006B126F"/>
    <w:rsid w:val="006C1DAB"/>
    <w:rsid w:val="006C2FC4"/>
    <w:rsid w:val="006C624B"/>
    <w:rsid w:val="006D000F"/>
    <w:rsid w:val="006D3A5E"/>
    <w:rsid w:val="006F18FF"/>
    <w:rsid w:val="006F2B9C"/>
    <w:rsid w:val="006F30CD"/>
    <w:rsid w:val="00702261"/>
    <w:rsid w:val="00727A01"/>
    <w:rsid w:val="007361EA"/>
    <w:rsid w:val="00740D8D"/>
    <w:rsid w:val="007467E3"/>
    <w:rsid w:val="00753F68"/>
    <w:rsid w:val="00765F70"/>
    <w:rsid w:val="00773C3F"/>
    <w:rsid w:val="0078154B"/>
    <w:rsid w:val="007D7EC1"/>
    <w:rsid w:val="007E2238"/>
    <w:rsid w:val="00811840"/>
    <w:rsid w:val="00826FEE"/>
    <w:rsid w:val="00831FD1"/>
    <w:rsid w:val="008321A9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44C28"/>
    <w:rsid w:val="00953F52"/>
    <w:rsid w:val="0097441A"/>
    <w:rsid w:val="009816AD"/>
    <w:rsid w:val="009A1AEF"/>
    <w:rsid w:val="009A2F7E"/>
    <w:rsid w:val="009B1621"/>
    <w:rsid w:val="009B67B2"/>
    <w:rsid w:val="009C50ED"/>
    <w:rsid w:val="009D3C17"/>
    <w:rsid w:val="009F1FD5"/>
    <w:rsid w:val="009F51CE"/>
    <w:rsid w:val="00A0487E"/>
    <w:rsid w:val="00A07E05"/>
    <w:rsid w:val="00A12E21"/>
    <w:rsid w:val="00A14E49"/>
    <w:rsid w:val="00A266D7"/>
    <w:rsid w:val="00A40C39"/>
    <w:rsid w:val="00A60B0A"/>
    <w:rsid w:val="00A6191A"/>
    <w:rsid w:val="00A62C49"/>
    <w:rsid w:val="00A638AB"/>
    <w:rsid w:val="00A67A8F"/>
    <w:rsid w:val="00A737D6"/>
    <w:rsid w:val="00A812D5"/>
    <w:rsid w:val="00A8164E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B00CF4"/>
    <w:rsid w:val="00B04E0F"/>
    <w:rsid w:val="00B04EE6"/>
    <w:rsid w:val="00B37FF7"/>
    <w:rsid w:val="00B402B2"/>
    <w:rsid w:val="00B45C86"/>
    <w:rsid w:val="00B61391"/>
    <w:rsid w:val="00B743BF"/>
    <w:rsid w:val="00B8208B"/>
    <w:rsid w:val="00B840E2"/>
    <w:rsid w:val="00B97846"/>
    <w:rsid w:val="00BB0D41"/>
    <w:rsid w:val="00BE7D55"/>
    <w:rsid w:val="00BF4368"/>
    <w:rsid w:val="00C01B41"/>
    <w:rsid w:val="00C20BF7"/>
    <w:rsid w:val="00C312E5"/>
    <w:rsid w:val="00C817E3"/>
    <w:rsid w:val="00C83B78"/>
    <w:rsid w:val="00C83F61"/>
    <w:rsid w:val="00CA0A4C"/>
    <w:rsid w:val="00CB50B1"/>
    <w:rsid w:val="00CE5C17"/>
    <w:rsid w:val="00D24554"/>
    <w:rsid w:val="00D314FA"/>
    <w:rsid w:val="00D419AA"/>
    <w:rsid w:val="00D44AA7"/>
    <w:rsid w:val="00D53B94"/>
    <w:rsid w:val="00D57A3D"/>
    <w:rsid w:val="00D6005C"/>
    <w:rsid w:val="00D67E22"/>
    <w:rsid w:val="00DA7D2F"/>
    <w:rsid w:val="00DB3BAA"/>
    <w:rsid w:val="00DC759F"/>
    <w:rsid w:val="00DD0296"/>
    <w:rsid w:val="00E2564E"/>
    <w:rsid w:val="00E328B4"/>
    <w:rsid w:val="00E35A7F"/>
    <w:rsid w:val="00E4589A"/>
    <w:rsid w:val="00E625DC"/>
    <w:rsid w:val="00E675AA"/>
    <w:rsid w:val="00E83C98"/>
    <w:rsid w:val="00E9102B"/>
    <w:rsid w:val="00E9777F"/>
    <w:rsid w:val="00EA1265"/>
    <w:rsid w:val="00EB2285"/>
    <w:rsid w:val="00EC38B8"/>
    <w:rsid w:val="00EE54F7"/>
    <w:rsid w:val="00EE7ABB"/>
    <w:rsid w:val="00EF0C0A"/>
    <w:rsid w:val="00EF3AF2"/>
    <w:rsid w:val="00F01457"/>
    <w:rsid w:val="00F15A8D"/>
    <w:rsid w:val="00F32098"/>
    <w:rsid w:val="00F439C7"/>
    <w:rsid w:val="00F724D2"/>
    <w:rsid w:val="00F77373"/>
    <w:rsid w:val="00F85A3D"/>
    <w:rsid w:val="00FA494C"/>
    <w:rsid w:val="00FB551A"/>
    <w:rsid w:val="00FB7AEA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853</TotalTime>
  <Pages>1</Pages>
  <Words>165</Words>
  <Characters>946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88</cp:revision>
  <dcterms:created xsi:type="dcterms:W3CDTF">2012-03-06T10:36:00Z</dcterms:created>
  <dcterms:modified xsi:type="dcterms:W3CDTF">2013-05-06T19:48:00Z</dcterms:modified>
</cp:coreProperties>
</file>