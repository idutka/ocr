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E8" w:rsidRPr="00E507DA" w:rsidRDefault="008428E8" w:rsidP="0040007E">
      <w:pPr>
        <w:jc w:val="center"/>
        <w:rPr>
          <w:sz w:val="28"/>
          <w:lang w:val="uk-UA"/>
        </w:rPr>
      </w:pPr>
      <w:r w:rsidRPr="00E507DA">
        <w:rPr>
          <w:sz w:val="28"/>
          <w:lang w:val="uk-UA"/>
        </w:rPr>
        <w:t>Міністерство освіти і науки Укра</w:t>
      </w:r>
      <w:r w:rsidRPr="00E507DA">
        <w:rPr>
          <w:sz w:val="28"/>
          <w:szCs w:val="28"/>
          <w:lang w:val="uk-UA"/>
        </w:rPr>
        <w:sym w:font="Times New Roman" w:char="0457"/>
      </w:r>
      <w:r w:rsidRPr="00E507DA">
        <w:rPr>
          <w:sz w:val="28"/>
          <w:lang w:val="uk-UA"/>
        </w:rPr>
        <w:t>ни</w:t>
      </w:r>
    </w:p>
    <w:p w:rsidR="008428E8" w:rsidRPr="00E507DA" w:rsidRDefault="008428E8" w:rsidP="0040007E">
      <w:pPr>
        <w:pStyle w:val="BodyText"/>
        <w:jc w:val="center"/>
        <w:rPr>
          <w:sz w:val="28"/>
          <w:lang w:val="uk-UA"/>
        </w:rPr>
      </w:pPr>
      <w:r w:rsidRPr="00E507DA">
        <w:rPr>
          <w:sz w:val="28"/>
          <w:lang w:val="uk-UA"/>
        </w:rPr>
        <w:t>Івано-Франківський національний технічний університет нафти і газу</w:t>
      </w:r>
    </w:p>
    <w:p w:rsidR="008428E8" w:rsidRPr="00E507DA" w:rsidRDefault="008428E8" w:rsidP="0040007E">
      <w:pPr>
        <w:rPr>
          <w:b/>
          <w:lang w:val="uk-UA"/>
        </w:rPr>
      </w:pPr>
    </w:p>
    <w:p w:rsidR="008428E8" w:rsidRPr="00E507DA" w:rsidRDefault="008428E8" w:rsidP="0040007E">
      <w:pPr>
        <w:jc w:val="center"/>
        <w:rPr>
          <w:sz w:val="28"/>
          <w:lang w:val="uk-UA"/>
        </w:rPr>
      </w:pPr>
      <w:r w:rsidRPr="00E507DA">
        <w:rPr>
          <w:sz w:val="28"/>
          <w:lang w:val="uk-UA"/>
        </w:rPr>
        <w:t xml:space="preserve">Кафедра   </w:t>
      </w:r>
      <w:r w:rsidRPr="00E507DA">
        <w:rPr>
          <w:sz w:val="28"/>
          <w:u w:val="single"/>
          <w:lang w:val="uk-UA"/>
        </w:rPr>
        <w:t>програмного забезпечення автоматизованих систем</w:t>
      </w:r>
    </w:p>
    <w:p w:rsidR="008428E8" w:rsidRPr="00E507DA" w:rsidRDefault="008428E8" w:rsidP="0040007E">
      <w:pPr>
        <w:rPr>
          <w:sz w:val="32"/>
          <w:lang w:val="uk-UA"/>
        </w:rPr>
      </w:pPr>
    </w:p>
    <w:p w:rsidR="008428E8" w:rsidRPr="00E507DA" w:rsidRDefault="008428E8" w:rsidP="0040007E">
      <w:pPr>
        <w:pStyle w:val="Heading1"/>
        <w:keepNext w:val="0"/>
        <w:suppressAutoHyphens/>
        <w:rPr>
          <w:sz w:val="28"/>
        </w:rPr>
      </w:pPr>
      <w:r w:rsidRPr="00E507DA">
        <w:rPr>
          <w:sz w:val="28"/>
        </w:rPr>
        <w:t xml:space="preserve">УДК </w:t>
      </w:r>
      <w:r>
        <w:rPr>
          <w:sz w:val="28"/>
          <w:u w:val="single"/>
        </w:rPr>
        <w:t>____</w:t>
      </w:r>
      <w:r w:rsidRPr="00F60A27">
        <w:rPr>
          <w:sz w:val="28"/>
          <w:u w:val="single"/>
        </w:rPr>
        <w:t>_004.4</w:t>
      </w:r>
      <w:r>
        <w:rPr>
          <w:sz w:val="28"/>
          <w:u w:val="single"/>
        </w:rPr>
        <w:t>_____</w:t>
      </w:r>
      <w:r w:rsidRPr="00F60A27">
        <w:rPr>
          <w:sz w:val="28"/>
          <w:u w:val="single"/>
        </w:rPr>
        <w:t>_</w:t>
      </w:r>
    </w:p>
    <w:p w:rsidR="008428E8" w:rsidRPr="00E507DA" w:rsidRDefault="008428E8" w:rsidP="0040007E">
      <w:pPr>
        <w:rPr>
          <w:lang w:val="uk-UA"/>
        </w:rPr>
      </w:pPr>
    </w:p>
    <w:p w:rsidR="008428E8" w:rsidRPr="00E507DA" w:rsidRDefault="008428E8" w:rsidP="0040007E">
      <w:pPr>
        <w:rPr>
          <w:lang w:val="uk-UA"/>
        </w:rPr>
      </w:pPr>
    </w:p>
    <w:p w:rsidR="008428E8" w:rsidRPr="00E507DA" w:rsidRDefault="008428E8" w:rsidP="0040007E">
      <w:pPr>
        <w:pStyle w:val="Heading3"/>
        <w:keepNext w:val="0"/>
        <w:rPr>
          <w:rFonts w:ascii="Times New Roman" w:hAnsi="Times New Roman"/>
          <w:sz w:val="40"/>
        </w:rPr>
      </w:pPr>
      <w:r w:rsidRPr="00E507DA">
        <w:rPr>
          <w:rFonts w:ascii="Times New Roman" w:hAnsi="Times New Roman"/>
          <w:sz w:val="40"/>
        </w:rPr>
        <w:t>ДИПЛОМНИЙ ПРОЕКТ</w:t>
      </w:r>
    </w:p>
    <w:p w:rsidR="008428E8" w:rsidRPr="00E507DA" w:rsidRDefault="008428E8" w:rsidP="0040007E">
      <w:pPr>
        <w:rPr>
          <w:lang w:val="uk-UA"/>
        </w:rPr>
      </w:pPr>
    </w:p>
    <w:p w:rsidR="008428E8" w:rsidRDefault="008428E8" w:rsidP="00E82D68">
      <w:pPr>
        <w:spacing w:after="240"/>
        <w:jc w:val="center"/>
        <w:rPr>
          <w:b/>
          <w:sz w:val="28"/>
          <w:szCs w:val="28"/>
          <w:u w:val="single"/>
          <w:lang w:val="uk-UA"/>
        </w:rPr>
      </w:pPr>
      <w:r w:rsidRPr="00E507DA">
        <w:rPr>
          <w:b/>
          <w:sz w:val="36"/>
          <w:szCs w:val="36"/>
          <w:lang w:val="uk-UA"/>
        </w:rPr>
        <w:t>Тема</w:t>
      </w:r>
      <w:r w:rsidRPr="00E82D68">
        <w:rPr>
          <w:b/>
          <w:sz w:val="32"/>
          <w:szCs w:val="32"/>
          <w:lang w:val="uk-UA"/>
        </w:rPr>
        <w:t xml:space="preserve">:   </w:t>
      </w:r>
      <w:r w:rsidRPr="00E82D68">
        <w:rPr>
          <w:b/>
          <w:sz w:val="28"/>
          <w:szCs w:val="28"/>
          <w:u w:val="single"/>
          <w:lang w:val="uk-UA"/>
        </w:rPr>
        <w:t>“</w:t>
      </w:r>
      <w:r w:rsidRPr="00E82D68">
        <w:rPr>
          <w:b/>
          <w:sz w:val="28"/>
          <w:szCs w:val="28"/>
          <w:u w:val="single"/>
        </w:rPr>
        <w:t xml:space="preserve"> Розробка алгоритмічного та програмного забезпечення системи</w:t>
      </w:r>
    </w:p>
    <w:p w:rsidR="008428E8" w:rsidRPr="00E82D68" w:rsidRDefault="008428E8" w:rsidP="00E82D68">
      <w:pPr>
        <w:spacing w:after="240"/>
        <w:jc w:val="center"/>
        <w:rPr>
          <w:b/>
          <w:sz w:val="28"/>
          <w:szCs w:val="28"/>
          <w:u w:val="single"/>
          <w:lang w:val="uk-UA"/>
        </w:rPr>
      </w:pPr>
      <w:r w:rsidRPr="00E82D68">
        <w:rPr>
          <w:b/>
          <w:sz w:val="28"/>
          <w:szCs w:val="28"/>
          <w:u w:val="single"/>
        </w:rPr>
        <w:t xml:space="preserve"> розпізнавання рукописного тексту засобами JavaScript</w:t>
      </w:r>
      <w:r w:rsidRPr="00E82D68">
        <w:rPr>
          <w:b/>
          <w:sz w:val="28"/>
          <w:szCs w:val="28"/>
          <w:u w:val="single"/>
          <w:lang w:val="uk-UA"/>
        </w:rPr>
        <w:t xml:space="preserve"> ”</w:t>
      </w:r>
    </w:p>
    <w:p w:rsidR="008428E8" w:rsidRPr="00E507DA" w:rsidRDefault="008428E8" w:rsidP="0040007E">
      <w:pPr>
        <w:pStyle w:val="PlainText"/>
        <w:jc w:val="center"/>
        <w:rPr>
          <w:rFonts w:ascii="Times New Roman" w:hAnsi="Times New Roman"/>
          <w:lang w:val="uk-UA"/>
        </w:rPr>
      </w:pPr>
      <w:r w:rsidRPr="00E507DA">
        <w:rPr>
          <w:rFonts w:ascii="Times New Roman" w:hAnsi="Times New Roman"/>
          <w:lang w:val="uk-UA"/>
        </w:rPr>
        <w:t xml:space="preserve">    назва згідно з наказом ректора</w:t>
      </w:r>
    </w:p>
    <w:p w:rsidR="008428E8" w:rsidRPr="00E507DA" w:rsidRDefault="008428E8" w:rsidP="0040007E">
      <w:pPr>
        <w:rPr>
          <w:b/>
          <w:i/>
          <w:sz w:val="28"/>
          <w:lang w:val="uk-UA"/>
        </w:rPr>
      </w:pPr>
    </w:p>
    <w:p w:rsidR="008428E8" w:rsidRPr="00E507DA" w:rsidRDefault="008428E8" w:rsidP="0040007E">
      <w:pPr>
        <w:rPr>
          <w:b/>
          <w:i/>
          <w:sz w:val="28"/>
          <w:lang w:val="uk-UA"/>
        </w:rPr>
      </w:pPr>
    </w:p>
    <w:p w:rsidR="008428E8" w:rsidRPr="00E507DA" w:rsidRDefault="008428E8" w:rsidP="0040007E">
      <w:pPr>
        <w:tabs>
          <w:tab w:val="left" w:pos="4111"/>
        </w:tabs>
        <w:jc w:val="both"/>
        <w:rPr>
          <w:b/>
          <w:sz w:val="32"/>
          <w:u w:val="single"/>
          <w:lang w:val="uk-UA"/>
        </w:rPr>
      </w:pPr>
      <w:r w:rsidRPr="00E507DA">
        <w:rPr>
          <w:sz w:val="24"/>
          <w:szCs w:val="24"/>
          <w:lang w:val="uk-UA"/>
        </w:rPr>
        <w:t xml:space="preserve">Спеціальність </w:t>
      </w:r>
      <w:r w:rsidRPr="00E507DA">
        <w:rPr>
          <w:b/>
          <w:sz w:val="28"/>
          <w:szCs w:val="28"/>
          <w:lang w:val="uk-UA"/>
        </w:rPr>
        <w:t>– 7.080</w:t>
      </w:r>
      <w:r>
        <w:rPr>
          <w:b/>
          <w:sz w:val="28"/>
          <w:szCs w:val="28"/>
          <w:lang w:val="en-US"/>
        </w:rPr>
        <w:t>1</w:t>
      </w:r>
      <w:r w:rsidRPr="00E507DA">
        <w:rPr>
          <w:b/>
          <w:sz w:val="28"/>
          <w:szCs w:val="28"/>
          <w:lang w:val="uk-UA"/>
        </w:rPr>
        <w:t>03</w:t>
      </w:r>
      <w:r>
        <w:rPr>
          <w:b/>
          <w:sz w:val="28"/>
          <w:szCs w:val="28"/>
          <w:lang w:val="en-US"/>
        </w:rPr>
        <w:t>01</w:t>
      </w:r>
      <w:r w:rsidRPr="00E507DA">
        <w:rPr>
          <w:sz w:val="28"/>
          <w:szCs w:val="28"/>
          <w:lang w:val="uk-UA"/>
        </w:rPr>
        <w:t xml:space="preserve"> </w:t>
      </w:r>
      <w:r w:rsidRPr="00E507DA">
        <w:rPr>
          <w:b/>
          <w:sz w:val="28"/>
          <w:szCs w:val="28"/>
          <w:lang w:val="uk-UA"/>
        </w:rPr>
        <w:t>“</w:t>
      </w:r>
      <w:r>
        <w:rPr>
          <w:b/>
          <w:sz w:val="28"/>
          <w:szCs w:val="28"/>
          <w:lang w:val="uk-UA"/>
        </w:rPr>
        <w:t xml:space="preserve"> </w:t>
      </w:r>
      <w:r w:rsidRPr="00E507DA">
        <w:rPr>
          <w:b/>
          <w:sz w:val="28"/>
          <w:szCs w:val="28"/>
          <w:lang w:val="uk-UA"/>
        </w:rPr>
        <w:t>Програмне забезпечення систем ”</w:t>
      </w:r>
    </w:p>
    <w:p w:rsidR="008428E8" w:rsidRPr="00E507DA" w:rsidRDefault="008428E8" w:rsidP="0040007E">
      <w:pPr>
        <w:pStyle w:val="Heading2"/>
        <w:keepNext w:val="0"/>
      </w:pPr>
    </w:p>
    <w:p w:rsidR="008428E8" w:rsidRPr="00E507DA" w:rsidRDefault="008428E8" w:rsidP="0040007E">
      <w:pPr>
        <w:pStyle w:val="Heading2"/>
        <w:keepNext w:val="0"/>
        <w:spacing w:line="360" w:lineRule="auto"/>
      </w:pPr>
      <w:r w:rsidRPr="00E507DA">
        <w:t>ПОЯСНЮВАЛЬНА ЗАПИСКА</w:t>
      </w:r>
    </w:p>
    <w:p w:rsidR="008428E8" w:rsidRPr="00E507DA" w:rsidRDefault="008428E8" w:rsidP="0040007E">
      <w:pPr>
        <w:pStyle w:val="Heading4"/>
        <w:keepNext w:val="0"/>
        <w:spacing w:line="360" w:lineRule="auto"/>
      </w:pPr>
      <w:r>
        <w:t>ДП.ПЗ</w:t>
      </w:r>
      <w:r w:rsidRPr="00E507DA">
        <w:t xml:space="preserve"> - </w:t>
      </w:r>
      <w:r>
        <w:t>0</w:t>
      </w:r>
      <w:r>
        <w:rPr>
          <w:lang w:val="en-US"/>
        </w:rPr>
        <w:t>8</w:t>
      </w:r>
      <w:r w:rsidRPr="00E507DA">
        <w:t>.00.00.000 ПЗ</w:t>
      </w:r>
    </w:p>
    <w:p w:rsidR="008428E8" w:rsidRPr="00E507DA" w:rsidRDefault="008428E8" w:rsidP="0040007E">
      <w:pPr>
        <w:jc w:val="center"/>
        <w:rPr>
          <w:b/>
          <w:sz w:val="22"/>
          <w:lang w:val="uk-UA"/>
        </w:rPr>
      </w:pPr>
      <w:r>
        <w:rPr>
          <w:noProof/>
        </w:rPr>
        <w:pict>
          <v:group id="_x0000_s1026" style="position:absolute;left:0;text-align:left;margin-left:-12.95pt;margin-top:9.2pt;width:507.5pt;height:367.7pt;z-index:251658240" coordorigin="1262,9367" coordsize="10150,73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262;top:9367;width:4940;height:5820" o:allowincell="f" filled="f" stroked="f">
              <v:textbox style="mso-next-textbox:#_x0000_s1027">
                <w:txbxContent>
                  <w:p w:rsidR="008428E8" w:rsidRPr="00E507DA" w:rsidRDefault="008428E8" w:rsidP="0040007E">
                    <w:pPr>
                      <w:pStyle w:val="Heading2"/>
                    </w:pPr>
                    <w:r w:rsidRPr="00E507DA">
                      <w:t>Консультанти:</w:t>
                    </w:r>
                  </w:p>
                  <w:p w:rsidR="008428E8" w:rsidRDefault="008428E8" w:rsidP="0040007E">
                    <w:pPr>
                      <w:rPr>
                        <w:b/>
                        <w:sz w:val="32"/>
                        <w:lang w:val="en-US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 економічних питань</w:t>
                    </w:r>
                  </w:p>
                  <w:p w:rsidR="008428E8" w:rsidRPr="004B0878" w:rsidRDefault="008428E8" w:rsidP="0040007E">
                    <w:pPr>
                      <w:rPr>
                        <w:b/>
                        <w:sz w:val="32"/>
                        <w:lang w:val="en-US"/>
                      </w:rPr>
                    </w:pPr>
                  </w:p>
                  <w:p w:rsidR="008428E8" w:rsidRPr="00E507DA" w:rsidRDefault="008428E8" w:rsidP="0040007E">
                    <w:pPr>
                      <w:tabs>
                        <w:tab w:val="left" w:pos="2410"/>
                      </w:tabs>
                      <w:jc w:val="both"/>
                      <w:rPr>
                        <w:b/>
                        <w:sz w:val="28"/>
                        <w:u w:val="single"/>
                        <w:lang w:val="uk-UA"/>
                      </w:rPr>
                    </w:pP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доц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.__________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 xml:space="preserve">        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/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І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.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В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 xml:space="preserve">. 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Миронова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/</w:t>
                    </w:r>
                  </w:p>
                  <w:p w:rsidR="008428E8" w:rsidRPr="00E507DA" w:rsidRDefault="008428E8" w:rsidP="0040007E">
                    <w:pPr>
                      <w:rPr>
                        <w:sz w:val="22"/>
                        <w:lang w:val="uk-UA"/>
                      </w:rPr>
                    </w:pPr>
                    <w:r w:rsidRPr="00E507DA">
                      <w:rPr>
                        <w:sz w:val="22"/>
                        <w:lang w:val="uk-UA"/>
                      </w:rPr>
                      <w:t>(посада)(підпис) (дата) (розшифровка підпису)</w:t>
                    </w:r>
                  </w:p>
                  <w:p w:rsidR="008428E8" w:rsidRPr="00E507DA" w:rsidRDefault="008428E8" w:rsidP="0040007E">
                    <w:pPr>
                      <w:rPr>
                        <w:b/>
                        <w:sz w:val="22"/>
                        <w:lang w:val="uk-UA"/>
                      </w:rPr>
                    </w:pPr>
                  </w:p>
                  <w:p w:rsidR="008428E8" w:rsidRPr="00E507DA" w:rsidRDefault="008428E8" w:rsidP="0040007E">
                    <w:pPr>
                      <w:rPr>
                        <w:b/>
                        <w:sz w:val="22"/>
                        <w:lang w:val="uk-UA"/>
                      </w:rPr>
                    </w:pPr>
                  </w:p>
                  <w:p w:rsidR="008428E8" w:rsidRPr="00E507DA" w:rsidRDefault="008428E8" w:rsidP="0040007E">
                    <w:pPr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 охорони праці</w:t>
                    </w:r>
                  </w:p>
                  <w:p w:rsidR="008428E8" w:rsidRPr="00E507DA" w:rsidRDefault="008428E8" w:rsidP="0040007E">
                    <w:pPr>
                      <w:rPr>
                        <w:sz w:val="32"/>
                        <w:lang w:val="uk-UA"/>
                      </w:rPr>
                    </w:pPr>
                  </w:p>
                  <w:p w:rsidR="008428E8" w:rsidRPr="00E507DA" w:rsidRDefault="008428E8" w:rsidP="0040007E">
                    <w:pPr>
                      <w:tabs>
                        <w:tab w:val="left" w:pos="2835"/>
                      </w:tabs>
                      <w:rPr>
                        <w:b/>
                        <w:sz w:val="28"/>
                        <w:u w:val="single"/>
                        <w:lang w:val="uk-UA"/>
                      </w:rPr>
                    </w:pP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доц._______________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/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Г.М.Кривенко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/</w:t>
                    </w:r>
                  </w:p>
                  <w:p w:rsidR="008428E8" w:rsidRPr="00E507DA" w:rsidRDefault="008428E8" w:rsidP="0040007E">
                    <w:pPr>
                      <w:tabs>
                        <w:tab w:val="left" w:pos="2835"/>
                      </w:tabs>
                      <w:rPr>
                        <w:sz w:val="22"/>
                        <w:lang w:val="uk-UA"/>
                      </w:rPr>
                    </w:pPr>
                    <w:r w:rsidRPr="00E507DA">
                      <w:rPr>
                        <w:sz w:val="22"/>
                        <w:lang w:val="uk-UA"/>
                      </w:rPr>
                      <w:t>(посада) (підпис) (дата)   (розшифровка підпису)</w:t>
                    </w:r>
                  </w:p>
                  <w:p w:rsidR="008428E8" w:rsidRPr="00E507DA" w:rsidRDefault="008428E8" w:rsidP="0040007E">
                    <w:pPr>
                      <w:rPr>
                        <w:sz w:val="32"/>
                        <w:lang w:val="uk-UA"/>
                      </w:rPr>
                    </w:pPr>
                  </w:p>
                  <w:p w:rsidR="008428E8" w:rsidRPr="00E507DA" w:rsidRDefault="008428E8" w:rsidP="0040007E">
                    <w:pPr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 питань нормоконтролю</w:t>
                    </w:r>
                  </w:p>
                  <w:p w:rsidR="008428E8" w:rsidRPr="00E507DA" w:rsidRDefault="008428E8" w:rsidP="0040007E">
                    <w:pPr>
                      <w:rPr>
                        <w:sz w:val="32"/>
                        <w:lang w:val="uk-UA"/>
                      </w:rPr>
                    </w:pPr>
                  </w:p>
                  <w:p w:rsidR="008428E8" w:rsidRPr="00E507DA" w:rsidRDefault="008428E8" w:rsidP="0040007E">
                    <w:pPr>
                      <w:tabs>
                        <w:tab w:val="left" w:pos="2835"/>
                      </w:tabs>
                      <w:rPr>
                        <w:b/>
                        <w:sz w:val="28"/>
                        <w:u w:val="single"/>
                        <w:lang w:val="uk-UA"/>
                      </w:rPr>
                    </w:pP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ас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>ист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._</w:t>
                    </w:r>
                    <w:r>
                      <w:rPr>
                        <w:b/>
                        <w:sz w:val="28"/>
                        <w:u w:val="single"/>
                        <w:lang w:val="uk-UA"/>
                      </w:rPr>
                      <w:t xml:space="preserve"> </w:t>
                    </w:r>
                    <w:r w:rsidRPr="00E507DA">
                      <w:rPr>
                        <w:b/>
                        <w:sz w:val="28"/>
                        <w:u w:val="single"/>
                        <w:lang w:val="uk-UA"/>
                      </w:rPr>
                      <w:t>________________/Р.Б. Вовк/</w:t>
                    </w:r>
                  </w:p>
                  <w:p w:rsidR="008428E8" w:rsidRPr="00E507DA" w:rsidRDefault="008428E8" w:rsidP="0040007E">
                    <w:pPr>
                      <w:rPr>
                        <w:sz w:val="22"/>
                        <w:lang w:val="uk-UA"/>
                      </w:rPr>
                    </w:pPr>
                    <w:r w:rsidRPr="00E507DA">
                      <w:rPr>
                        <w:sz w:val="22"/>
                        <w:lang w:val="uk-UA"/>
                      </w:rPr>
                      <w:t>(посада) (підпис) (дата)(розшифровка підпису)</w:t>
                    </w:r>
                  </w:p>
                </w:txbxContent>
              </v:textbox>
            </v:shape>
            <v:shape id="_x0000_s1028" type="#_x0000_t202" style="position:absolute;left:6092;top:9447;width:5320;height:5777" o:allowincell="f" filled="f" stroked="f">
              <v:textbox style="mso-next-textbox:#_x0000_s1028">
                <w:txbxContent>
                  <w:p w:rsidR="008428E8" w:rsidRDefault="008428E8" w:rsidP="0040007E">
                    <w:pPr>
                      <w:pStyle w:val="Heading1"/>
                      <w:rPr>
                        <w:lang w:val="en-US"/>
                      </w:rPr>
                    </w:pPr>
                    <w:r w:rsidRPr="00E507DA">
                      <w:t>Студент</w:t>
                    </w:r>
                  </w:p>
                  <w:p w:rsidR="008428E8" w:rsidRDefault="008428E8" w:rsidP="004B0878">
                    <w:pPr>
                      <w:rPr>
                        <w:lang w:val="en-US"/>
                      </w:rPr>
                    </w:pPr>
                  </w:p>
                  <w:p w:rsidR="008428E8" w:rsidRDefault="008428E8" w:rsidP="0040007E">
                    <w:pPr>
                      <w:rPr>
                        <w:lang w:val="en-US"/>
                      </w:rPr>
                    </w:pPr>
                  </w:p>
                  <w:p w:rsidR="008428E8" w:rsidRPr="00E507DA" w:rsidRDefault="008428E8" w:rsidP="0040007E">
                    <w:pPr>
                      <w:pStyle w:val="Heading5"/>
                      <w:tabs>
                        <w:tab w:val="left" w:pos="3261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>ПЗ-08</w:t>
                    </w:r>
                    <w:r w:rsidRPr="00E507DA">
                      <w:rPr>
                        <w:b/>
                      </w:rPr>
                      <w:t>-1____</w:t>
                    </w:r>
                    <w:r>
                      <w:rPr>
                        <w:b/>
                      </w:rPr>
                      <w:t xml:space="preserve">  </w:t>
                    </w:r>
                    <w:r w:rsidRPr="00E507DA">
                      <w:rPr>
                        <w:b/>
                      </w:rPr>
                      <w:t>_</w:t>
                    </w:r>
                    <w:r>
                      <w:rPr>
                        <w:b/>
                      </w:rPr>
                      <w:t xml:space="preserve">    </w:t>
                    </w:r>
                    <w:r w:rsidRPr="00E507DA">
                      <w:rPr>
                        <w:b/>
                      </w:rPr>
                      <w:t>_</w:t>
                    </w:r>
                    <w:r>
                      <w:rPr>
                        <w:b/>
                      </w:rPr>
                      <w:t xml:space="preserve">         ____ </w:t>
                    </w:r>
                    <w:r w:rsidRPr="00E507DA">
                      <w:rPr>
                        <w:b/>
                      </w:rPr>
                      <w:t>/</w:t>
                    </w:r>
                    <w:r>
                      <w:rPr>
                        <w:b/>
                      </w:rPr>
                      <w:t>І.І. Дутка</w:t>
                    </w:r>
                    <w:r w:rsidRPr="00E507DA">
                      <w:rPr>
                        <w:b/>
                      </w:rPr>
                      <w:t>/</w:t>
                    </w:r>
                  </w:p>
                  <w:p w:rsidR="008428E8" w:rsidRPr="00E507DA" w:rsidRDefault="008428E8" w:rsidP="0040007E">
                    <w:pPr>
                      <w:pStyle w:val="BodyText2"/>
                      <w:jc w:val="both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    </w:t>
                    </w:r>
                    <w:r w:rsidRPr="00E507DA">
                      <w:rPr>
                        <w:lang w:val="uk-UA"/>
                      </w:rPr>
                      <w:t>(шифр групи)  (підпис) (дата)(розшифровка підпису)</w:t>
                    </w:r>
                  </w:p>
                  <w:p w:rsidR="008428E8" w:rsidRPr="00E507DA" w:rsidRDefault="008428E8" w:rsidP="0040007E">
                    <w:pPr>
                      <w:pStyle w:val="BodyText2"/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Керівник проекту</w:t>
                    </w:r>
                  </w:p>
                  <w:p w:rsidR="008428E8" w:rsidRPr="00E507DA" w:rsidRDefault="008428E8" w:rsidP="0040007E">
                    <w:pPr>
                      <w:pStyle w:val="Heading5"/>
                      <w:tabs>
                        <w:tab w:val="left" w:pos="3119"/>
                      </w:tabs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асист.___________   </w:t>
                    </w:r>
                    <w:r w:rsidRPr="00E507DA">
                      <w:rPr>
                        <w:b/>
                      </w:rPr>
                      <w:t>_/</w:t>
                    </w:r>
                    <w:r w:rsidRPr="00373C84">
                      <w:rPr>
                        <w:b/>
                        <w:szCs w:val="28"/>
                      </w:rPr>
                      <w:t>І.В. Броновський/</w:t>
                    </w:r>
                  </w:p>
                  <w:p w:rsidR="008428E8" w:rsidRPr="00E507DA" w:rsidRDefault="008428E8" w:rsidP="0040007E">
                    <w:pPr>
                      <w:pStyle w:val="BodyText2"/>
                      <w:jc w:val="both"/>
                      <w:rPr>
                        <w:lang w:val="uk-UA"/>
                      </w:rPr>
                    </w:pPr>
                    <w:r w:rsidRPr="00E507DA">
                      <w:rPr>
                        <w:lang w:val="uk-UA"/>
                      </w:rPr>
                      <w:t>(посада)  (підпис)  (дата)       (розшифровка підпису)</w:t>
                    </w:r>
                  </w:p>
                  <w:p w:rsidR="008428E8" w:rsidRPr="00E507DA" w:rsidRDefault="008428E8" w:rsidP="0040007E">
                    <w:pPr>
                      <w:rPr>
                        <w:sz w:val="32"/>
                        <w:lang w:val="uk-UA"/>
                      </w:rPr>
                    </w:pPr>
                    <w:r w:rsidRPr="00E507DA">
                      <w:rPr>
                        <w:sz w:val="32"/>
                        <w:lang w:val="uk-UA"/>
                      </w:rPr>
                      <w:t>Допускається до захисту</w:t>
                    </w:r>
                  </w:p>
                  <w:p w:rsidR="008428E8" w:rsidRPr="00E507DA" w:rsidRDefault="008428E8" w:rsidP="0040007E">
                    <w:pPr>
                      <w:rPr>
                        <w:b/>
                        <w:sz w:val="32"/>
                        <w:lang w:val="uk-UA"/>
                      </w:rPr>
                    </w:pPr>
                    <w:r w:rsidRPr="00E507DA">
                      <w:rPr>
                        <w:b/>
                        <w:sz w:val="32"/>
                        <w:lang w:val="uk-UA"/>
                      </w:rPr>
                      <w:t>Завідувач кафедри</w:t>
                    </w:r>
                  </w:p>
                  <w:p w:rsidR="008428E8" w:rsidRPr="00E507DA" w:rsidRDefault="008428E8" w:rsidP="0040007E">
                    <w:pPr>
                      <w:pStyle w:val="Heading5"/>
                      <w:tabs>
                        <w:tab w:val="left" w:pos="3119"/>
                      </w:tabs>
                    </w:pPr>
                  </w:p>
                  <w:p w:rsidR="008428E8" w:rsidRPr="00E507DA" w:rsidRDefault="008428E8" w:rsidP="0040007E">
                    <w:pPr>
                      <w:pStyle w:val="Heading5"/>
                      <w:tabs>
                        <w:tab w:val="left" w:pos="3119"/>
                      </w:tabs>
                      <w:rPr>
                        <w:b/>
                      </w:rPr>
                    </w:pPr>
                    <w:r w:rsidRPr="00E507DA">
                      <w:rPr>
                        <w:b/>
                      </w:rPr>
                      <w:t>д.т.н.,проф.                     /В.М.Юрчишин/</w:t>
                    </w:r>
                  </w:p>
                  <w:p w:rsidR="008428E8" w:rsidRPr="00E507DA" w:rsidRDefault="008428E8" w:rsidP="0040007E">
                    <w:pPr>
                      <w:pStyle w:val="BodyText2"/>
                      <w:rPr>
                        <w:lang w:val="uk-UA"/>
                      </w:rPr>
                    </w:pPr>
                    <w:r w:rsidRPr="00E507DA">
                      <w:rPr>
                        <w:lang w:val="uk-UA"/>
                      </w:rPr>
                      <w:t>(посада)          (підпис) (дата) (розшифровка підпису)</w:t>
                    </w:r>
                  </w:p>
                </w:txbxContent>
              </v:textbox>
            </v:shape>
            <v:shape id="_x0000_s1029" type="#_x0000_t202" style="position:absolute;left:4959;top:16144;width:2640;height:577" filled="f" stroked="f">
              <v:textbox style="mso-next-textbox:#_x0000_s1029">
                <w:txbxContent>
                  <w:p w:rsidR="008428E8" w:rsidRPr="002736D9" w:rsidRDefault="008428E8" w:rsidP="0040007E">
                    <w:pPr>
                      <w:pStyle w:val="BodyText2"/>
                      <w:jc w:val="center"/>
                      <w:rPr>
                        <w:b/>
                        <w:lang w:val="uk-UA"/>
                      </w:rPr>
                    </w:pPr>
                    <w:r>
                      <w:rPr>
                        <w:b/>
                        <w:sz w:val="28"/>
                      </w:rPr>
                      <w:t>20</w:t>
                    </w:r>
                    <w:r>
                      <w:rPr>
                        <w:b/>
                        <w:sz w:val="28"/>
                        <w:lang w:val="uk-UA"/>
                      </w:rPr>
                      <w:t>13</w:t>
                    </w:r>
                  </w:p>
                </w:txbxContent>
              </v:textbox>
            </v:shape>
          </v:group>
        </w:pict>
      </w:r>
      <w:r w:rsidRPr="00E507DA">
        <w:rPr>
          <w:b/>
          <w:sz w:val="22"/>
          <w:lang w:val="uk-UA"/>
        </w:rPr>
        <w:t>(позначення)</w:t>
      </w:r>
    </w:p>
    <w:p w:rsidR="008428E8" w:rsidRPr="00E507DA" w:rsidRDefault="008428E8" w:rsidP="0040007E">
      <w:pPr>
        <w:rPr>
          <w:b/>
          <w:sz w:val="22"/>
          <w:lang w:val="uk-UA"/>
        </w:rPr>
      </w:pPr>
    </w:p>
    <w:p w:rsidR="008428E8" w:rsidRPr="00E507DA" w:rsidRDefault="008428E8" w:rsidP="0040007E">
      <w:pPr>
        <w:pStyle w:val="PlainText"/>
        <w:jc w:val="center"/>
        <w:outlineLvl w:val="0"/>
        <w:rPr>
          <w:rFonts w:ascii="Times New Roman" w:hAnsi="Times New Roman"/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E507DA" w:rsidRDefault="008428E8" w:rsidP="0040007E">
      <w:pPr>
        <w:jc w:val="both"/>
        <w:rPr>
          <w:sz w:val="32"/>
          <w:lang w:val="uk-UA"/>
        </w:rPr>
      </w:pPr>
    </w:p>
    <w:p w:rsidR="008428E8" w:rsidRPr="0040007E" w:rsidRDefault="008428E8" w:rsidP="0040007E">
      <w:pPr>
        <w:rPr>
          <w:lang w:val="uk-UA"/>
        </w:rPr>
      </w:pPr>
    </w:p>
    <w:sectPr w:rsidR="008428E8" w:rsidRPr="0040007E" w:rsidSect="0040007E"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007E"/>
    <w:rsid w:val="001A534B"/>
    <w:rsid w:val="002736D9"/>
    <w:rsid w:val="00373C84"/>
    <w:rsid w:val="00383C87"/>
    <w:rsid w:val="0040007E"/>
    <w:rsid w:val="004B0878"/>
    <w:rsid w:val="0058652C"/>
    <w:rsid w:val="00684B7D"/>
    <w:rsid w:val="006F25A3"/>
    <w:rsid w:val="007254BB"/>
    <w:rsid w:val="008428E8"/>
    <w:rsid w:val="008A570B"/>
    <w:rsid w:val="00A611F3"/>
    <w:rsid w:val="00BA2ADC"/>
    <w:rsid w:val="00DA262B"/>
    <w:rsid w:val="00E507DA"/>
    <w:rsid w:val="00E5298E"/>
    <w:rsid w:val="00E82D68"/>
    <w:rsid w:val="00F60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7E"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40007E"/>
    <w:pPr>
      <w:keepNext/>
      <w:outlineLvl w:val="0"/>
    </w:pPr>
    <w:rPr>
      <w:b/>
      <w:sz w:val="32"/>
      <w:lang w:val="uk-UA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40007E"/>
    <w:pPr>
      <w:keepNext/>
      <w:jc w:val="center"/>
      <w:outlineLvl w:val="1"/>
    </w:pPr>
    <w:rPr>
      <w:b/>
      <w:sz w:val="32"/>
      <w:lang w:val="uk-UA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40007E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40007E"/>
    <w:pPr>
      <w:keepNext/>
      <w:jc w:val="center"/>
      <w:outlineLvl w:val="3"/>
    </w:pPr>
    <w:rPr>
      <w:sz w:val="32"/>
      <w:u w:val="single"/>
      <w:lang w:val="uk-UA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40007E"/>
    <w:pPr>
      <w:keepNext/>
      <w:outlineLvl w:val="4"/>
    </w:pPr>
    <w:rPr>
      <w:sz w:val="28"/>
      <w:u w:val="single"/>
      <w:lang w:val="uk-UA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69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69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6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69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69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40007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Heading2Char1">
    <w:name w:val="Heading 2 Char1"/>
    <w:basedOn w:val="DefaultParagraphFont"/>
    <w:link w:val="Heading2"/>
    <w:uiPriority w:val="99"/>
    <w:locked/>
    <w:rsid w:val="0040007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Heading3Char1">
    <w:name w:val="Heading 3 Char1"/>
    <w:basedOn w:val="DefaultParagraphFont"/>
    <w:link w:val="Heading3"/>
    <w:uiPriority w:val="99"/>
    <w:locked/>
    <w:rsid w:val="0040007E"/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Heading4Char1">
    <w:name w:val="Heading 4 Char1"/>
    <w:basedOn w:val="DefaultParagraphFont"/>
    <w:link w:val="Heading4"/>
    <w:uiPriority w:val="99"/>
    <w:locked/>
    <w:rsid w:val="0040007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5Char1">
    <w:name w:val="Heading 5 Char1"/>
    <w:basedOn w:val="DefaultParagraphFont"/>
    <w:link w:val="Heading5"/>
    <w:uiPriority w:val="99"/>
    <w:locked/>
    <w:rsid w:val="0040007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paragraph" w:styleId="PlainText">
    <w:name w:val="Plain Text"/>
    <w:basedOn w:val="Normal"/>
    <w:link w:val="PlainTextChar1"/>
    <w:uiPriority w:val="99"/>
    <w:rsid w:val="0040007E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069B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basedOn w:val="DefaultParagraphFont"/>
    <w:link w:val="PlainText"/>
    <w:uiPriority w:val="99"/>
    <w:locked/>
    <w:rsid w:val="0040007E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BodyText">
    <w:name w:val="Body Text"/>
    <w:basedOn w:val="Normal"/>
    <w:link w:val="BodyTextChar1"/>
    <w:uiPriority w:val="99"/>
    <w:rsid w:val="004000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3069B"/>
    <w:rPr>
      <w:rFonts w:ascii="Times New Roman" w:hAnsi="Times New Roman"/>
      <w:sz w:val="20"/>
      <w:szCs w:val="20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40007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odyText2">
    <w:name w:val="Body Text 2"/>
    <w:basedOn w:val="Normal"/>
    <w:link w:val="BodyText2Char1"/>
    <w:uiPriority w:val="99"/>
    <w:rsid w:val="004000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069B"/>
    <w:rPr>
      <w:rFonts w:ascii="Times New Roman" w:hAnsi="Times New Roman"/>
      <w:sz w:val="20"/>
      <w:szCs w:val="20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0007E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75</Words>
  <Characters>431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Яра</dc:creator>
  <cp:keywords/>
  <dc:description/>
  <cp:lastModifiedBy>Ваня</cp:lastModifiedBy>
  <cp:revision>2</cp:revision>
  <dcterms:created xsi:type="dcterms:W3CDTF">2013-06-06T16:17:00Z</dcterms:created>
  <dcterms:modified xsi:type="dcterms:W3CDTF">2013-06-06T16:17:00Z</dcterms:modified>
</cp:coreProperties>
</file>